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AFB47" w14:textId="54CB215A" w:rsidR="001E2904" w:rsidRPr="00D07FEE" w:rsidRDefault="00444C51" w:rsidP="00B4059E">
      <w:pPr>
        <w:pStyle w:val="Heading1"/>
        <w:ind w:firstLine="0"/>
      </w:pPr>
      <w:r>
        <w:t>CS300: DSA – Analysis and Design Project One</w:t>
      </w:r>
    </w:p>
    <w:p w14:paraId="676698D9" w14:textId="77777777" w:rsidR="00D50C5F" w:rsidRPr="00D07FEE" w:rsidRDefault="00D50C5F" w:rsidP="005D1091">
      <w:pPr>
        <w:spacing w:after="0"/>
        <w:jc w:val="center"/>
      </w:pPr>
    </w:p>
    <w:p w14:paraId="6602B6AA" w14:textId="77777777" w:rsidR="00876BF1" w:rsidRPr="00D07FEE" w:rsidRDefault="000D1E23" w:rsidP="00B4059E">
      <w:pPr>
        <w:spacing w:after="0"/>
        <w:ind w:firstLine="0"/>
        <w:jc w:val="center"/>
      </w:pPr>
      <w:r w:rsidRPr="00D07FEE">
        <w:t>Riley Eichenour</w:t>
      </w:r>
    </w:p>
    <w:p w14:paraId="11267EF0" w14:textId="77777777" w:rsidR="00D50C5F" w:rsidRPr="00D07FEE" w:rsidRDefault="000D1E23" w:rsidP="00B4059E">
      <w:pPr>
        <w:spacing w:after="0"/>
        <w:ind w:firstLine="0"/>
        <w:jc w:val="center"/>
      </w:pPr>
      <w:r w:rsidRPr="00D07FEE">
        <w:t>Southern New Hampshire University</w:t>
      </w:r>
    </w:p>
    <w:p w14:paraId="0CE0753D" w14:textId="528AE7F8" w:rsidR="00876BF1" w:rsidRPr="00D07FEE" w:rsidRDefault="00E43785" w:rsidP="00B4059E">
      <w:pPr>
        <w:spacing w:after="0"/>
        <w:ind w:firstLine="0"/>
        <w:jc w:val="center"/>
      </w:pPr>
      <w:r>
        <w:t>CS300: DSA – Analysis and Design</w:t>
      </w:r>
    </w:p>
    <w:p w14:paraId="19FE538B" w14:textId="14F33565" w:rsidR="00D50C5F" w:rsidRPr="00D07FEE" w:rsidRDefault="00D50C5F" w:rsidP="00B4059E">
      <w:pPr>
        <w:spacing w:after="0"/>
        <w:ind w:firstLine="0"/>
        <w:jc w:val="center"/>
      </w:pPr>
      <w:r w:rsidRPr="00D07FEE">
        <w:t>Professor</w:t>
      </w:r>
      <w:r w:rsidR="00E43785">
        <w:t xml:space="preserve"> Norman Lippincott</w:t>
      </w:r>
    </w:p>
    <w:p w14:paraId="4CD7BFAE" w14:textId="3689C01F" w:rsidR="000D1E23" w:rsidRPr="00D07FEE" w:rsidRDefault="00B30C21" w:rsidP="00B4059E">
      <w:pPr>
        <w:spacing w:after="0"/>
        <w:ind w:firstLine="0"/>
        <w:jc w:val="center"/>
      </w:pPr>
      <w:r>
        <w:t>June 13, 2025</w:t>
      </w:r>
    </w:p>
    <w:p w14:paraId="0BE15B4B" w14:textId="77777777" w:rsidR="00F74983" w:rsidRPr="00D07FEE" w:rsidRDefault="00876BF1" w:rsidP="00D50C5F">
      <w:pPr>
        <w:spacing w:after="0"/>
        <w:jc w:val="center"/>
      </w:pPr>
      <w:r w:rsidRPr="00D07FEE">
        <w:br w:type="page"/>
      </w:r>
    </w:p>
    <w:p w14:paraId="5F7800FE" w14:textId="2FEDB645" w:rsidR="00F74983" w:rsidRPr="00D07FEE" w:rsidRDefault="00444C51" w:rsidP="00B4059E">
      <w:pPr>
        <w:pStyle w:val="Heading2"/>
      </w:pPr>
      <w:r>
        <w:t>CS300: DSA – Analysis and Design Project One</w:t>
      </w:r>
    </w:p>
    <w:p w14:paraId="19CB0BAF" w14:textId="1703D39F" w:rsidR="006309E6" w:rsidRPr="00D07FEE" w:rsidRDefault="00444C51" w:rsidP="00B4059E">
      <w:pPr>
        <w:pStyle w:val="Heading3"/>
        <w:rPr>
          <w:rFonts w:cs="Times New Roman"/>
        </w:rPr>
      </w:pPr>
      <w:r>
        <w:rPr>
          <w:rFonts w:cs="Times New Roman"/>
        </w:rPr>
        <w:t>Pseudocode</w:t>
      </w:r>
    </w:p>
    <w:p w14:paraId="1D8BF245" w14:textId="003236DF" w:rsidR="0098156B" w:rsidRDefault="00F626A5" w:rsidP="00B4059E">
      <w:pPr>
        <w:pStyle w:val="Heading4"/>
        <w:rPr>
          <w:rFonts w:cs="Times New Roman"/>
        </w:rPr>
      </w:pPr>
      <w:r>
        <w:rPr>
          <w:rFonts w:cs="Times New Roman"/>
        </w:rPr>
        <w:t>Common</w:t>
      </w:r>
    </w:p>
    <w:p w14:paraId="5251F008" w14:textId="77777777" w:rsidR="00037662" w:rsidRDefault="00037662" w:rsidP="001D324B">
      <w:pPr>
        <w:pStyle w:val="Code"/>
      </w:pPr>
      <w:r>
        <w:t>struct Course {</w:t>
      </w:r>
    </w:p>
    <w:p w14:paraId="2C723ED8" w14:textId="77777777" w:rsidR="00037662" w:rsidRDefault="00037662" w:rsidP="001D324B">
      <w:pPr>
        <w:pStyle w:val="Code"/>
      </w:pPr>
      <w:r>
        <w:tab/>
        <w:t>String courseNumber</w:t>
      </w:r>
    </w:p>
    <w:p w14:paraId="35E1B970" w14:textId="77777777" w:rsidR="00037662" w:rsidRDefault="00037662" w:rsidP="001D324B">
      <w:pPr>
        <w:pStyle w:val="Code"/>
      </w:pPr>
      <w:r>
        <w:tab/>
        <w:t>String courseTitle</w:t>
      </w:r>
    </w:p>
    <w:p w14:paraId="2F93D6C7" w14:textId="77777777" w:rsidR="00037662" w:rsidRDefault="00037662" w:rsidP="001D324B">
      <w:pPr>
        <w:pStyle w:val="Code"/>
      </w:pPr>
      <w:r>
        <w:tab/>
        <w:t>Vector&lt;String&gt; prerequisites</w:t>
      </w:r>
    </w:p>
    <w:p w14:paraId="55A36902" w14:textId="77777777" w:rsidR="00037662" w:rsidRDefault="00037662" w:rsidP="001D324B">
      <w:pPr>
        <w:pStyle w:val="Code"/>
      </w:pPr>
      <w:r>
        <w:t>}</w:t>
      </w:r>
    </w:p>
    <w:p w14:paraId="2B610785" w14:textId="77777777" w:rsidR="00A07E54" w:rsidRDefault="00A07E54" w:rsidP="001D324B">
      <w:pPr>
        <w:pStyle w:val="Code"/>
      </w:pPr>
      <w:r>
        <w:t>Course processCourse</w:t>
      </w:r>
      <w:r w:rsidRPr="00D17026">
        <w:t>(String courseString){</w:t>
      </w:r>
    </w:p>
    <w:p w14:paraId="446A400C" w14:textId="4F5FABF7" w:rsidR="00A07E54" w:rsidRPr="00782D6A" w:rsidRDefault="00A07E54" w:rsidP="001D324B">
      <w:pPr>
        <w:pStyle w:val="Code"/>
        <w:ind w:left="720"/>
        <w:rPr>
          <w:bCs/>
        </w:rPr>
      </w:pPr>
      <w:r w:rsidRPr="00782D6A">
        <w:rPr>
          <w:bCs/>
        </w:rPr>
        <w:t xml:space="preserve">split </w:t>
      </w:r>
      <w:r w:rsidR="00814B7D" w:rsidRPr="00D17026">
        <w:t>courseString</w:t>
      </w:r>
      <w:r w:rsidR="00814B7D" w:rsidRPr="00782D6A">
        <w:rPr>
          <w:bCs/>
        </w:rPr>
        <w:t xml:space="preserve"> </w:t>
      </w:r>
      <w:r w:rsidRPr="00782D6A">
        <w:rPr>
          <w:bCs/>
        </w:rPr>
        <w:t>by token</w:t>
      </w:r>
    </w:p>
    <w:p w14:paraId="3B27F82F" w14:textId="77777777" w:rsidR="00A07E54" w:rsidRPr="00782D6A" w:rsidRDefault="00A07E54" w:rsidP="001D324B">
      <w:pPr>
        <w:pStyle w:val="Code"/>
        <w:ind w:left="720"/>
        <w:rPr>
          <w:bCs/>
        </w:rPr>
      </w:pPr>
      <w:r w:rsidRPr="00782D6A">
        <w:rPr>
          <w:bCs/>
        </w:rPr>
        <w:t>if split string is invalid</w:t>
      </w:r>
    </w:p>
    <w:p w14:paraId="0768E52A" w14:textId="77777777" w:rsidR="00A07E54" w:rsidRPr="00782D6A" w:rsidRDefault="00A07E54" w:rsidP="00814B7D">
      <w:pPr>
        <w:pStyle w:val="Code"/>
        <w:ind w:left="720" w:firstLine="720"/>
        <w:rPr>
          <w:bCs/>
        </w:rPr>
      </w:pPr>
      <w:r w:rsidRPr="00782D6A">
        <w:rPr>
          <w:bCs/>
        </w:rPr>
        <w:t>print course malformed error</w:t>
      </w:r>
    </w:p>
    <w:p w14:paraId="5E2C37AD" w14:textId="77777777" w:rsidR="00A07E54" w:rsidRPr="00782D6A" w:rsidRDefault="00A07E54" w:rsidP="00814B7D">
      <w:pPr>
        <w:pStyle w:val="Code"/>
        <w:ind w:left="720" w:firstLine="720"/>
        <w:rPr>
          <w:bCs/>
        </w:rPr>
      </w:pPr>
      <w:r w:rsidRPr="00782D6A">
        <w:rPr>
          <w:bCs/>
        </w:rPr>
        <w:t>exit program</w:t>
      </w:r>
    </w:p>
    <w:p w14:paraId="6160C342" w14:textId="77777777" w:rsidR="00A07E54" w:rsidRPr="00782D6A" w:rsidRDefault="00A07E54" w:rsidP="001D324B">
      <w:pPr>
        <w:pStyle w:val="Code"/>
        <w:ind w:left="720"/>
        <w:rPr>
          <w:bCs/>
        </w:rPr>
      </w:pPr>
      <w:r w:rsidRPr="00782D6A">
        <w:rPr>
          <w:bCs/>
        </w:rPr>
        <w:t>sanitize tokens</w:t>
      </w:r>
      <w:r w:rsidRPr="00782D6A">
        <w:rPr>
          <w:bCs/>
        </w:rPr>
        <w:tab/>
      </w:r>
    </w:p>
    <w:p w14:paraId="582FABE4" w14:textId="50E47ABC" w:rsidR="00A07E54" w:rsidRPr="00782D6A" w:rsidRDefault="00A07E54" w:rsidP="001D324B">
      <w:pPr>
        <w:pStyle w:val="Code"/>
        <w:ind w:left="720"/>
        <w:rPr>
          <w:bCs/>
        </w:rPr>
      </w:pPr>
      <w:r w:rsidRPr="00782D6A">
        <w:rPr>
          <w:bCs/>
        </w:rPr>
        <w:t>set first token to courseNumber</w:t>
      </w:r>
    </w:p>
    <w:p w14:paraId="37E23FC4" w14:textId="4488D873" w:rsidR="00A07E54" w:rsidRPr="00782D6A" w:rsidRDefault="00A07E54" w:rsidP="001D324B">
      <w:pPr>
        <w:pStyle w:val="Code"/>
        <w:ind w:left="720"/>
        <w:rPr>
          <w:bCs/>
        </w:rPr>
      </w:pPr>
      <w:r w:rsidRPr="00782D6A">
        <w:rPr>
          <w:bCs/>
        </w:rPr>
        <w:t>set second token to courseTitle</w:t>
      </w:r>
    </w:p>
    <w:p w14:paraId="7DB5184B" w14:textId="684558A9" w:rsidR="00A07E54" w:rsidRPr="00782D6A" w:rsidRDefault="00A07E54" w:rsidP="001D324B">
      <w:pPr>
        <w:pStyle w:val="Code"/>
        <w:ind w:left="720"/>
        <w:rPr>
          <w:bCs/>
        </w:rPr>
      </w:pPr>
      <w:r w:rsidRPr="00782D6A">
        <w:rPr>
          <w:bCs/>
        </w:rPr>
        <w:t>if there are 3 or more tokens</w:t>
      </w:r>
    </w:p>
    <w:p w14:paraId="2771EA23" w14:textId="4767277B" w:rsidR="00A07E54" w:rsidRPr="00782D6A" w:rsidRDefault="00A07E54" w:rsidP="001D324B">
      <w:pPr>
        <w:pStyle w:val="Code"/>
        <w:ind w:left="720"/>
        <w:rPr>
          <w:bCs/>
        </w:rPr>
      </w:pPr>
      <w:r w:rsidRPr="00782D6A">
        <w:rPr>
          <w:bCs/>
        </w:rPr>
        <w:tab/>
        <w:t>for each additional token</w:t>
      </w:r>
    </w:p>
    <w:p w14:paraId="583001FA" w14:textId="5B627C96" w:rsidR="00A07E54" w:rsidRPr="00782D6A" w:rsidRDefault="00A07E54" w:rsidP="001D324B">
      <w:pPr>
        <w:pStyle w:val="Code"/>
        <w:ind w:left="720"/>
        <w:rPr>
          <w:bCs/>
        </w:rPr>
      </w:pPr>
      <w:r w:rsidRPr="00782D6A">
        <w:rPr>
          <w:bCs/>
        </w:rPr>
        <w:tab/>
      </w:r>
      <w:r w:rsidRPr="00782D6A">
        <w:rPr>
          <w:bCs/>
        </w:rPr>
        <w:tab/>
        <w:t xml:space="preserve">add token to prerequisites vector </w:t>
      </w:r>
    </w:p>
    <w:p w14:paraId="44C8B5AD" w14:textId="6C527DB3" w:rsidR="00A07E54" w:rsidRPr="00782D6A" w:rsidRDefault="00A07E54" w:rsidP="001D324B">
      <w:pPr>
        <w:pStyle w:val="Code"/>
        <w:ind w:left="720"/>
        <w:rPr>
          <w:bCs/>
        </w:rPr>
      </w:pPr>
      <w:r w:rsidRPr="00782D6A">
        <w:rPr>
          <w:bCs/>
        </w:rPr>
        <w:t>return course</w:t>
      </w:r>
    </w:p>
    <w:p w14:paraId="62EE903A" w14:textId="77777777" w:rsidR="00A07E54" w:rsidRDefault="00A07E54" w:rsidP="001D324B">
      <w:pPr>
        <w:pStyle w:val="Code"/>
      </w:pPr>
      <w:r w:rsidRPr="00D17026">
        <w:t>}</w:t>
      </w:r>
    </w:p>
    <w:p w14:paraId="3515C550" w14:textId="77777777" w:rsidR="00F36E36" w:rsidRDefault="00F36E36" w:rsidP="00F36E36">
      <w:pPr>
        <w:pStyle w:val="Code"/>
      </w:pPr>
      <w:r>
        <w:t>void promptCourseMenu() {</w:t>
      </w:r>
    </w:p>
    <w:p w14:paraId="2E532D6B" w14:textId="77777777" w:rsidR="00F36E36" w:rsidRDefault="00F36E36" w:rsidP="00F36E36">
      <w:pPr>
        <w:pStyle w:val="Code"/>
        <w:ind w:left="720"/>
      </w:pPr>
      <w:r>
        <w:t>while the user does not provide the exit command</w:t>
      </w:r>
    </w:p>
    <w:p w14:paraId="16F186B9" w14:textId="77777777" w:rsidR="00F36E36" w:rsidRDefault="00F36E36" w:rsidP="00F36E36">
      <w:pPr>
        <w:pStyle w:val="Code"/>
        <w:ind w:left="720"/>
      </w:pPr>
      <w:r>
        <w:tab/>
        <w:t>print menu</w:t>
      </w:r>
    </w:p>
    <w:p w14:paraId="6F2DBDDC" w14:textId="77777777" w:rsidR="00F36E36" w:rsidRDefault="00F36E36" w:rsidP="00F36E36">
      <w:pPr>
        <w:pStyle w:val="Code"/>
        <w:ind w:left="720"/>
      </w:pPr>
      <w:r>
        <w:tab/>
        <w:t>prompt choice</w:t>
      </w:r>
    </w:p>
    <w:p w14:paraId="597BA4B3" w14:textId="77777777" w:rsidR="00F36E36" w:rsidRDefault="00F36E36" w:rsidP="00F36E36">
      <w:pPr>
        <w:pStyle w:val="Code"/>
        <w:ind w:left="720"/>
      </w:pPr>
      <w:r>
        <w:tab/>
        <w:t>dispatch user choice</w:t>
      </w:r>
    </w:p>
    <w:p w14:paraId="35EEE306" w14:textId="41C31C45" w:rsidR="00F36E36" w:rsidRDefault="00F36E36" w:rsidP="00F36E36">
      <w:pPr>
        <w:pStyle w:val="Code"/>
      </w:pPr>
      <w:r>
        <w:t>}</w:t>
      </w:r>
    </w:p>
    <w:p w14:paraId="693371C7" w14:textId="26CC00B9" w:rsidR="00F36E36" w:rsidRPr="00F36E36" w:rsidRDefault="00F36E36" w:rsidP="00F36E36">
      <w:pPr>
        <w:ind w:firstLine="0"/>
      </w:pPr>
    </w:p>
    <w:p w14:paraId="19AE1B34" w14:textId="6A79CCBA" w:rsidR="00F626A5" w:rsidRDefault="00F626A5" w:rsidP="00F626A5">
      <w:pPr>
        <w:pStyle w:val="Heading4"/>
      </w:pPr>
      <w:r>
        <w:t>Vector Data Structure</w:t>
      </w:r>
    </w:p>
    <w:p w14:paraId="2AB24B9E" w14:textId="77777777" w:rsidR="00676C94" w:rsidRPr="00BE11BA" w:rsidRDefault="00676C94" w:rsidP="00676C94">
      <w:pPr>
        <w:pStyle w:val="Code"/>
      </w:pPr>
      <w:r w:rsidRPr="5436E067">
        <w:t xml:space="preserve">void </w:t>
      </w:r>
      <w:r>
        <w:t>loadCourseFile</w:t>
      </w:r>
      <w:r w:rsidRPr="5436E067">
        <w:t>(</w:t>
      </w:r>
      <w:r>
        <w:t>String filePath, Vector&lt;Course&gt;&amp; courses</w:t>
      </w:r>
      <w:r w:rsidRPr="5436E067">
        <w:t>){</w:t>
      </w:r>
    </w:p>
    <w:p w14:paraId="150BC3C5" w14:textId="77777777" w:rsidR="00676C94" w:rsidRPr="00782D6A" w:rsidRDefault="00676C94" w:rsidP="00676C94">
      <w:pPr>
        <w:pStyle w:val="Code"/>
        <w:ind w:left="720"/>
        <w:rPr>
          <w:bCs/>
        </w:rPr>
      </w:pPr>
      <w:r w:rsidRPr="00782D6A">
        <w:rPr>
          <w:bCs/>
        </w:rPr>
        <w:t>open filePath</w:t>
      </w:r>
    </w:p>
    <w:p w14:paraId="7F620819" w14:textId="77777777" w:rsidR="00676C94" w:rsidRPr="00782D6A" w:rsidRDefault="00676C94" w:rsidP="00676C94">
      <w:pPr>
        <w:pStyle w:val="Code"/>
        <w:ind w:left="720"/>
        <w:rPr>
          <w:bCs/>
        </w:rPr>
      </w:pPr>
      <w:r w:rsidRPr="00782D6A">
        <w:rPr>
          <w:bCs/>
        </w:rPr>
        <w:t>if filePath opened</w:t>
      </w:r>
      <w:r>
        <w:rPr>
          <w:bCs/>
        </w:rPr>
        <w:t xml:space="preserve"> successfully</w:t>
      </w:r>
    </w:p>
    <w:p w14:paraId="6EDD9560" w14:textId="77777777" w:rsidR="00676C94" w:rsidRPr="00782D6A" w:rsidRDefault="00676C94" w:rsidP="00676C94">
      <w:pPr>
        <w:pStyle w:val="Code"/>
        <w:ind w:left="720"/>
        <w:rPr>
          <w:bCs/>
        </w:rPr>
      </w:pPr>
      <w:r w:rsidRPr="00782D6A">
        <w:rPr>
          <w:bCs/>
        </w:rPr>
        <w:tab/>
        <w:t>create fileLine variable</w:t>
      </w:r>
    </w:p>
    <w:p w14:paraId="45B86C1A" w14:textId="77777777" w:rsidR="00676C94" w:rsidRPr="00782D6A" w:rsidRDefault="00676C94" w:rsidP="00676C94">
      <w:pPr>
        <w:pStyle w:val="Code"/>
        <w:ind w:left="720"/>
        <w:rPr>
          <w:bCs/>
        </w:rPr>
      </w:pPr>
      <w:r w:rsidRPr="00782D6A">
        <w:rPr>
          <w:bCs/>
        </w:rPr>
        <w:tab/>
        <w:t>while line is not end of file</w:t>
      </w:r>
    </w:p>
    <w:p w14:paraId="4F17EE65" w14:textId="77777777" w:rsidR="00676C94" w:rsidRPr="00782D6A" w:rsidRDefault="00676C94" w:rsidP="00676C94">
      <w:pPr>
        <w:pStyle w:val="Code"/>
        <w:ind w:left="720"/>
        <w:rPr>
          <w:bCs/>
        </w:rPr>
      </w:pPr>
      <w:r w:rsidRPr="00782D6A">
        <w:rPr>
          <w:bCs/>
        </w:rPr>
        <w:tab/>
      </w:r>
      <w:r w:rsidRPr="00782D6A">
        <w:rPr>
          <w:bCs/>
        </w:rPr>
        <w:tab/>
        <w:t>read file line into fileLine variable</w:t>
      </w:r>
    </w:p>
    <w:p w14:paraId="6421876F" w14:textId="77777777" w:rsidR="00676C94" w:rsidRPr="00782D6A" w:rsidRDefault="00676C94" w:rsidP="00676C94">
      <w:pPr>
        <w:pStyle w:val="Code"/>
        <w:ind w:left="720"/>
        <w:rPr>
          <w:bCs/>
        </w:rPr>
      </w:pPr>
      <w:r w:rsidRPr="00782D6A">
        <w:rPr>
          <w:bCs/>
        </w:rPr>
        <w:tab/>
      </w:r>
      <w:r w:rsidRPr="00782D6A">
        <w:rPr>
          <w:bCs/>
        </w:rPr>
        <w:tab/>
        <w:t>call processCourse with fileLine</w:t>
      </w:r>
    </w:p>
    <w:p w14:paraId="755598FE" w14:textId="7CFC71DB" w:rsidR="00676C94" w:rsidRPr="00782D6A" w:rsidRDefault="00676C94" w:rsidP="00676C94">
      <w:pPr>
        <w:pStyle w:val="Code"/>
        <w:ind w:left="720"/>
        <w:rPr>
          <w:bCs/>
        </w:rPr>
      </w:pPr>
      <w:r w:rsidRPr="00782D6A">
        <w:rPr>
          <w:bCs/>
        </w:rPr>
        <w:tab/>
      </w:r>
      <w:r w:rsidRPr="00782D6A">
        <w:rPr>
          <w:bCs/>
        </w:rPr>
        <w:tab/>
      </w:r>
      <w:r w:rsidRPr="00676C94">
        <w:rPr>
          <w:bCs/>
        </w:rPr>
        <w:t xml:space="preserve">add course to </w:t>
      </w:r>
      <w:r w:rsidR="00386AA8">
        <w:t>courses</w:t>
      </w:r>
    </w:p>
    <w:p w14:paraId="6FDB4926" w14:textId="77777777" w:rsidR="00676C94" w:rsidRPr="00782D6A" w:rsidRDefault="00676C94" w:rsidP="00676C94">
      <w:pPr>
        <w:pStyle w:val="Code"/>
        <w:ind w:left="720"/>
        <w:rPr>
          <w:bCs/>
        </w:rPr>
      </w:pPr>
      <w:r w:rsidRPr="00782D6A">
        <w:rPr>
          <w:bCs/>
        </w:rPr>
        <w:tab/>
        <w:t>close filePath</w:t>
      </w:r>
      <w:r w:rsidRPr="00782D6A">
        <w:rPr>
          <w:bCs/>
        </w:rPr>
        <w:tab/>
      </w:r>
    </w:p>
    <w:p w14:paraId="4A9220D4" w14:textId="77777777" w:rsidR="00676C94" w:rsidRPr="00782D6A" w:rsidRDefault="00676C94" w:rsidP="00676C94">
      <w:pPr>
        <w:pStyle w:val="Code"/>
        <w:ind w:left="720"/>
        <w:rPr>
          <w:bCs/>
        </w:rPr>
      </w:pPr>
      <w:r w:rsidRPr="00782D6A">
        <w:rPr>
          <w:bCs/>
        </w:rPr>
        <w:t>else</w:t>
      </w:r>
    </w:p>
    <w:p w14:paraId="63023FC1" w14:textId="77777777" w:rsidR="00676C94" w:rsidRPr="00782D6A" w:rsidRDefault="00676C94" w:rsidP="00676C94">
      <w:pPr>
        <w:pStyle w:val="Code"/>
        <w:ind w:left="720"/>
        <w:rPr>
          <w:bCs/>
        </w:rPr>
      </w:pPr>
      <w:r w:rsidRPr="00782D6A">
        <w:rPr>
          <w:bCs/>
        </w:rPr>
        <w:tab/>
        <w:t>print file open error</w:t>
      </w:r>
    </w:p>
    <w:p w14:paraId="6854A7AD" w14:textId="77777777" w:rsidR="00676C94" w:rsidRPr="00782D6A" w:rsidRDefault="00676C94" w:rsidP="00676C94">
      <w:pPr>
        <w:pStyle w:val="Code"/>
        <w:ind w:left="720"/>
        <w:rPr>
          <w:bCs/>
        </w:rPr>
      </w:pPr>
      <w:r w:rsidRPr="00782D6A">
        <w:rPr>
          <w:bCs/>
        </w:rPr>
        <w:tab/>
        <w:t>exit program</w:t>
      </w:r>
    </w:p>
    <w:p w14:paraId="12B18C84" w14:textId="77777777" w:rsidR="00676C94" w:rsidRDefault="00676C94" w:rsidP="00676C94">
      <w:pPr>
        <w:pStyle w:val="Code"/>
      </w:pPr>
      <w:r w:rsidRPr="7320CF68">
        <w:t>}</w:t>
      </w:r>
    </w:p>
    <w:p w14:paraId="41E93565" w14:textId="77777777" w:rsidR="00676C94" w:rsidRDefault="00676C94" w:rsidP="00486A6C">
      <w:pPr>
        <w:pStyle w:val="Code"/>
      </w:pPr>
    </w:p>
    <w:p w14:paraId="440FACBC" w14:textId="3963BA27" w:rsidR="00486A6C" w:rsidRPr="00BE11BA" w:rsidRDefault="00486A6C" w:rsidP="00486A6C">
      <w:pPr>
        <w:pStyle w:val="Code"/>
      </w:pPr>
      <w:r w:rsidRPr="5436E067">
        <w:t>void searchCourse(Vector&lt;Course&gt; courses, String courseNumber) {</w:t>
      </w:r>
    </w:p>
    <w:p w14:paraId="286285EC" w14:textId="77777777" w:rsidR="00486A6C" w:rsidRPr="00782D6A" w:rsidRDefault="00486A6C" w:rsidP="00486A6C">
      <w:pPr>
        <w:pStyle w:val="Code"/>
        <w:ind w:left="720"/>
        <w:rPr>
          <w:bCs/>
        </w:rPr>
      </w:pPr>
      <w:r w:rsidRPr="00782D6A">
        <w:rPr>
          <w:bCs/>
        </w:rPr>
        <w:t>for all courses</w:t>
      </w:r>
    </w:p>
    <w:p w14:paraId="66B873D1" w14:textId="77777777" w:rsidR="00486A6C" w:rsidRPr="00782D6A" w:rsidRDefault="00486A6C" w:rsidP="00486A6C">
      <w:pPr>
        <w:pStyle w:val="Code"/>
        <w:ind w:left="1440"/>
        <w:rPr>
          <w:bCs/>
        </w:rPr>
      </w:pPr>
      <w:r w:rsidRPr="00782D6A">
        <w:rPr>
          <w:bCs/>
        </w:rPr>
        <w:t>if the course is the same as courseNumber</w:t>
      </w:r>
    </w:p>
    <w:p w14:paraId="4D4004E6" w14:textId="77777777" w:rsidR="00486A6C" w:rsidRPr="00782D6A" w:rsidRDefault="00486A6C" w:rsidP="008D1C84">
      <w:pPr>
        <w:pStyle w:val="Code"/>
        <w:ind w:left="1440" w:firstLine="720"/>
        <w:rPr>
          <w:bCs/>
        </w:rPr>
      </w:pPr>
      <w:r w:rsidRPr="00782D6A">
        <w:rPr>
          <w:bCs/>
        </w:rPr>
        <w:t>print out the course information</w:t>
      </w:r>
    </w:p>
    <w:p w14:paraId="2C08BB94" w14:textId="77777777" w:rsidR="00486A6C" w:rsidRPr="00782D6A" w:rsidRDefault="00486A6C" w:rsidP="008D1C84">
      <w:pPr>
        <w:pStyle w:val="Code"/>
        <w:ind w:left="1440" w:firstLine="720"/>
        <w:rPr>
          <w:bCs/>
        </w:rPr>
      </w:pPr>
      <w:r w:rsidRPr="00782D6A">
        <w:rPr>
          <w:bCs/>
        </w:rPr>
        <w:t>for each prerequisite of the course</w:t>
      </w:r>
    </w:p>
    <w:p w14:paraId="6610F64E" w14:textId="77777777" w:rsidR="00486A6C" w:rsidRPr="00782D6A" w:rsidRDefault="00486A6C" w:rsidP="008D1C84">
      <w:pPr>
        <w:pStyle w:val="Code"/>
        <w:ind w:left="2160" w:firstLine="720"/>
        <w:rPr>
          <w:bCs/>
        </w:rPr>
      </w:pPr>
      <w:r w:rsidRPr="00782D6A">
        <w:rPr>
          <w:bCs/>
        </w:rPr>
        <w:t>print the prerequisite course information</w:t>
      </w:r>
    </w:p>
    <w:p w14:paraId="5AFF6598" w14:textId="157E821E" w:rsidR="00A7368D" w:rsidRDefault="00486A6C" w:rsidP="00A7368D">
      <w:pPr>
        <w:pStyle w:val="Code"/>
      </w:pPr>
      <w:r w:rsidRPr="7320CF68">
        <w:t>}</w:t>
      </w:r>
    </w:p>
    <w:p w14:paraId="4541EBF3" w14:textId="54672DB5" w:rsidR="00A7368D" w:rsidRDefault="00EB77BC" w:rsidP="00A7368D">
      <w:pPr>
        <w:pStyle w:val="Code"/>
      </w:pPr>
      <w:r>
        <w:t>v</w:t>
      </w:r>
      <w:r w:rsidR="00A7368D">
        <w:t>oid printCourses(Vector&lt;Course&gt; courses) {</w:t>
      </w:r>
    </w:p>
    <w:p w14:paraId="614E96C6" w14:textId="05CFE698" w:rsidR="00A7368D" w:rsidRDefault="00A7368D" w:rsidP="00A7368D">
      <w:pPr>
        <w:pStyle w:val="Code"/>
        <w:ind w:firstLine="288"/>
      </w:pPr>
      <w:r>
        <w:t>sort courses</w:t>
      </w:r>
    </w:p>
    <w:p w14:paraId="3D94ED19" w14:textId="37A1C7EE" w:rsidR="00A7368D" w:rsidRDefault="00A7368D" w:rsidP="00EB77BC">
      <w:pPr>
        <w:pStyle w:val="Code"/>
        <w:ind w:left="288"/>
      </w:pPr>
      <w:r>
        <w:t>for all courses</w:t>
      </w:r>
    </w:p>
    <w:p w14:paraId="4291B910" w14:textId="03115B37" w:rsidR="00A7368D" w:rsidRDefault="00A7368D" w:rsidP="00EB77BC">
      <w:pPr>
        <w:pStyle w:val="Code"/>
        <w:ind w:left="288"/>
      </w:pPr>
      <w:r>
        <w:tab/>
        <w:t>print the course</w:t>
      </w:r>
    </w:p>
    <w:p w14:paraId="2ABCC0C6" w14:textId="21BB0798" w:rsidR="00A7368D" w:rsidRDefault="00A7368D" w:rsidP="00EB77BC">
      <w:pPr>
        <w:pStyle w:val="Code"/>
        <w:ind w:left="288"/>
      </w:pPr>
      <w:r>
        <w:tab/>
        <w:t>for all course prerequisites</w:t>
      </w:r>
    </w:p>
    <w:p w14:paraId="21FDBDD0" w14:textId="03E54667" w:rsidR="00A7368D" w:rsidRPr="00A7368D" w:rsidRDefault="00A7368D" w:rsidP="00EB77BC">
      <w:pPr>
        <w:pStyle w:val="Code"/>
        <w:ind w:left="288"/>
      </w:pPr>
      <w:r>
        <w:tab/>
      </w:r>
      <w:r>
        <w:tab/>
        <w:t>print the prerequisite</w:t>
      </w:r>
    </w:p>
    <w:p w14:paraId="60A3B82E" w14:textId="03DDB5B9" w:rsidR="00A7368D" w:rsidRDefault="00A7368D" w:rsidP="00EB77BC">
      <w:pPr>
        <w:pStyle w:val="Code"/>
      </w:pPr>
      <w:r>
        <w:t>}</w:t>
      </w:r>
    </w:p>
    <w:p w14:paraId="79A577A0" w14:textId="07C65572" w:rsidR="00F626A5" w:rsidRDefault="00F626A5" w:rsidP="00F626A5">
      <w:pPr>
        <w:pStyle w:val="Heading4"/>
      </w:pPr>
      <w:r>
        <w:t>Hash Table Data Structure</w:t>
      </w:r>
    </w:p>
    <w:p w14:paraId="03CF27D9" w14:textId="42B60375" w:rsidR="00A064AF" w:rsidRPr="00BE11BA" w:rsidRDefault="00A064AF" w:rsidP="00A064AF">
      <w:pPr>
        <w:pStyle w:val="Code"/>
      </w:pPr>
      <w:r w:rsidRPr="5436E067">
        <w:t xml:space="preserve">void </w:t>
      </w:r>
      <w:r>
        <w:t>loadCourseFile</w:t>
      </w:r>
      <w:r w:rsidRPr="5436E067">
        <w:t>(</w:t>
      </w:r>
      <w:r>
        <w:t xml:space="preserve">String filePath, </w:t>
      </w:r>
      <w:r w:rsidR="007D3D81">
        <w:t>Vector</w:t>
      </w:r>
      <w:r>
        <w:t>&lt;Course&gt;&amp; courses</w:t>
      </w:r>
      <w:r w:rsidRPr="5436E067">
        <w:t>){</w:t>
      </w:r>
    </w:p>
    <w:p w14:paraId="3D3852F9" w14:textId="77777777" w:rsidR="00A064AF" w:rsidRPr="00782D6A" w:rsidRDefault="00A064AF" w:rsidP="00A064AF">
      <w:pPr>
        <w:pStyle w:val="Code"/>
        <w:ind w:left="720"/>
        <w:rPr>
          <w:bCs/>
        </w:rPr>
      </w:pPr>
      <w:r w:rsidRPr="00782D6A">
        <w:rPr>
          <w:bCs/>
        </w:rPr>
        <w:t>open filePath</w:t>
      </w:r>
    </w:p>
    <w:p w14:paraId="34D3FB91" w14:textId="77777777" w:rsidR="00A064AF" w:rsidRPr="00782D6A" w:rsidRDefault="00A064AF" w:rsidP="00A064AF">
      <w:pPr>
        <w:pStyle w:val="Code"/>
        <w:ind w:left="720"/>
        <w:rPr>
          <w:bCs/>
        </w:rPr>
      </w:pPr>
      <w:r w:rsidRPr="00782D6A">
        <w:rPr>
          <w:bCs/>
        </w:rPr>
        <w:t>if filePath opened</w:t>
      </w:r>
      <w:r>
        <w:rPr>
          <w:bCs/>
        </w:rPr>
        <w:t xml:space="preserve"> successfully</w:t>
      </w:r>
    </w:p>
    <w:p w14:paraId="4366ACBD" w14:textId="77777777" w:rsidR="00A064AF" w:rsidRPr="00782D6A" w:rsidRDefault="00A064AF" w:rsidP="00A064AF">
      <w:pPr>
        <w:pStyle w:val="Code"/>
        <w:ind w:left="720"/>
        <w:rPr>
          <w:bCs/>
        </w:rPr>
      </w:pPr>
      <w:r w:rsidRPr="00782D6A">
        <w:rPr>
          <w:bCs/>
        </w:rPr>
        <w:tab/>
        <w:t>create fileLine variable</w:t>
      </w:r>
    </w:p>
    <w:p w14:paraId="54FD97F0" w14:textId="77777777" w:rsidR="00A064AF" w:rsidRPr="00782D6A" w:rsidRDefault="00A064AF" w:rsidP="00A064AF">
      <w:pPr>
        <w:pStyle w:val="Code"/>
        <w:ind w:left="720"/>
        <w:rPr>
          <w:bCs/>
        </w:rPr>
      </w:pPr>
      <w:r w:rsidRPr="00782D6A">
        <w:rPr>
          <w:bCs/>
        </w:rPr>
        <w:tab/>
        <w:t>while line is not end of file</w:t>
      </w:r>
    </w:p>
    <w:p w14:paraId="1FBAC4C1" w14:textId="77777777" w:rsidR="00A064AF" w:rsidRPr="00782D6A" w:rsidRDefault="00A064AF" w:rsidP="00A064AF">
      <w:pPr>
        <w:pStyle w:val="Code"/>
        <w:ind w:left="720"/>
        <w:rPr>
          <w:bCs/>
        </w:rPr>
      </w:pPr>
      <w:r w:rsidRPr="00782D6A">
        <w:rPr>
          <w:bCs/>
        </w:rPr>
        <w:tab/>
      </w:r>
      <w:r w:rsidRPr="00782D6A">
        <w:rPr>
          <w:bCs/>
        </w:rPr>
        <w:tab/>
        <w:t>read file line into fileLine variable</w:t>
      </w:r>
    </w:p>
    <w:p w14:paraId="5B1AEF89" w14:textId="77777777" w:rsidR="00A064AF" w:rsidRDefault="00A064AF" w:rsidP="00A064AF">
      <w:pPr>
        <w:pStyle w:val="Code"/>
        <w:ind w:left="720"/>
        <w:rPr>
          <w:bCs/>
        </w:rPr>
      </w:pPr>
      <w:r w:rsidRPr="00782D6A">
        <w:rPr>
          <w:bCs/>
        </w:rPr>
        <w:tab/>
      </w:r>
      <w:r w:rsidRPr="00782D6A">
        <w:rPr>
          <w:bCs/>
        </w:rPr>
        <w:tab/>
        <w:t>call processCourse with fileLine</w:t>
      </w:r>
    </w:p>
    <w:p w14:paraId="3298E064" w14:textId="1FC2A023" w:rsidR="00D32ABC" w:rsidRPr="00D32ABC" w:rsidRDefault="00D32ABC" w:rsidP="00D32ABC">
      <w:pPr>
        <w:pStyle w:val="Code"/>
      </w:pPr>
      <w:r>
        <w:tab/>
      </w:r>
      <w:r>
        <w:tab/>
      </w:r>
      <w:r>
        <w:tab/>
        <w:t>hash courseNumber</w:t>
      </w:r>
    </w:p>
    <w:p w14:paraId="3364494A" w14:textId="10D212FE" w:rsidR="00A064AF" w:rsidRPr="00782D6A" w:rsidRDefault="00A064AF" w:rsidP="00A064AF">
      <w:pPr>
        <w:pStyle w:val="Code"/>
        <w:ind w:left="720"/>
        <w:rPr>
          <w:bCs/>
        </w:rPr>
      </w:pPr>
      <w:r w:rsidRPr="00782D6A">
        <w:rPr>
          <w:bCs/>
        </w:rPr>
        <w:tab/>
      </w:r>
      <w:r w:rsidRPr="00782D6A">
        <w:rPr>
          <w:bCs/>
        </w:rPr>
        <w:tab/>
      </w:r>
      <w:r w:rsidRPr="00676C94">
        <w:rPr>
          <w:bCs/>
        </w:rPr>
        <w:t xml:space="preserve">add course to </w:t>
      </w:r>
      <w:r w:rsidR="006F7180">
        <w:t>hashed course</w:t>
      </w:r>
      <w:r>
        <w:t xml:space="preserve"> bucket</w:t>
      </w:r>
      <w:r w:rsidR="00DD49A1">
        <w:t xml:space="preserve"> in order</w:t>
      </w:r>
    </w:p>
    <w:p w14:paraId="295C72A7" w14:textId="77777777" w:rsidR="00A064AF" w:rsidRPr="00782D6A" w:rsidRDefault="00A064AF" w:rsidP="00A064AF">
      <w:pPr>
        <w:pStyle w:val="Code"/>
        <w:ind w:left="720"/>
        <w:rPr>
          <w:bCs/>
        </w:rPr>
      </w:pPr>
      <w:r w:rsidRPr="00782D6A">
        <w:rPr>
          <w:bCs/>
        </w:rPr>
        <w:tab/>
        <w:t>close filePath</w:t>
      </w:r>
      <w:r w:rsidRPr="00782D6A">
        <w:rPr>
          <w:bCs/>
        </w:rPr>
        <w:tab/>
      </w:r>
    </w:p>
    <w:p w14:paraId="5AA7312E" w14:textId="77777777" w:rsidR="00A064AF" w:rsidRPr="00782D6A" w:rsidRDefault="00A064AF" w:rsidP="00A064AF">
      <w:pPr>
        <w:pStyle w:val="Code"/>
        <w:ind w:left="720"/>
        <w:rPr>
          <w:bCs/>
        </w:rPr>
      </w:pPr>
      <w:r w:rsidRPr="00782D6A">
        <w:rPr>
          <w:bCs/>
        </w:rPr>
        <w:t>else</w:t>
      </w:r>
    </w:p>
    <w:p w14:paraId="5B169A9C" w14:textId="77777777" w:rsidR="00A064AF" w:rsidRPr="00782D6A" w:rsidRDefault="00A064AF" w:rsidP="00A064AF">
      <w:pPr>
        <w:pStyle w:val="Code"/>
        <w:ind w:left="720"/>
        <w:rPr>
          <w:bCs/>
        </w:rPr>
      </w:pPr>
      <w:r w:rsidRPr="00782D6A">
        <w:rPr>
          <w:bCs/>
        </w:rPr>
        <w:tab/>
        <w:t>print file open error</w:t>
      </w:r>
    </w:p>
    <w:p w14:paraId="0D3637E7" w14:textId="77777777" w:rsidR="00A064AF" w:rsidRPr="00782D6A" w:rsidRDefault="00A064AF" w:rsidP="00A064AF">
      <w:pPr>
        <w:pStyle w:val="Code"/>
        <w:ind w:left="720"/>
        <w:rPr>
          <w:bCs/>
        </w:rPr>
      </w:pPr>
      <w:r w:rsidRPr="00782D6A">
        <w:rPr>
          <w:bCs/>
        </w:rPr>
        <w:tab/>
        <w:t>exit program</w:t>
      </w:r>
    </w:p>
    <w:p w14:paraId="740B5B9A" w14:textId="77777777" w:rsidR="00A064AF" w:rsidRDefault="00A064AF" w:rsidP="00A064AF">
      <w:pPr>
        <w:pStyle w:val="Code"/>
      </w:pPr>
      <w:r w:rsidRPr="7320CF68">
        <w:t>}</w:t>
      </w:r>
    </w:p>
    <w:p w14:paraId="6850EE34" w14:textId="77777777" w:rsidR="00A064AF" w:rsidRDefault="00A064AF" w:rsidP="00486A6C">
      <w:pPr>
        <w:suppressAutoHyphens/>
        <w:spacing w:after="0" w:line="240" w:lineRule="auto"/>
        <w:ind w:firstLine="0"/>
        <w:contextualSpacing/>
        <w:rPr>
          <w:rFonts w:ascii="Courier New" w:eastAsia="Courier New" w:hAnsi="Courier New" w:cs="Courier New"/>
        </w:rPr>
      </w:pPr>
    </w:p>
    <w:p w14:paraId="79F358D6" w14:textId="47000F1F" w:rsidR="00486A6C" w:rsidRPr="00BE11BA" w:rsidRDefault="00486A6C" w:rsidP="00486A6C">
      <w:pPr>
        <w:suppressAutoHyphens/>
        <w:spacing w:after="0" w:line="240" w:lineRule="auto"/>
        <w:ind w:firstLine="0"/>
        <w:contextualSpacing/>
        <w:rPr>
          <w:rFonts w:ascii="Courier New" w:eastAsia="Courier New" w:hAnsi="Courier New" w:cs="Courier New"/>
        </w:rPr>
      </w:pPr>
      <w:r w:rsidRPr="5436E067">
        <w:rPr>
          <w:rFonts w:ascii="Courier New" w:eastAsia="Courier New" w:hAnsi="Courier New" w:cs="Courier New"/>
        </w:rPr>
        <w:t>void searchCourse(Vector&lt;Course&gt; courses, String courseNumber) {</w:t>
      </w:r>
    </w:p>
    <w:p w14:paraId="07A400F5" w14:textId="77777777" w:rsidR="00486A6C" w:rsidRPr="00B25D65" w:rsidRDefault="00486A6C" w:rsidP="00486A6C">
      <w:pPr>
        <w:suppressAutoHyphens/>
        <w:spacing w:after="0" w:line="240" w:lineRule="auto"/>
        <w:contextualSpacing/>
        <w:rPr>
          <w:rFonts w:ascii="Courier New" w:eastAsia="Courier New" w:hAnsi="Courier New" w:cs="Courier New"/>
          <w:bCs/>
        </w:rPr>
      </w:pPr>
      <w:r w:rsidRPr="00B25D65">
        <w:rPr>
          <w:rFonts w:ascii="Courier New" w:eastAsia="Courier New" w:hAnsi="Courier New" w:cs="Courier New"/>
          <w:bCs/>
        </w:rPr>
        <w:t>hash courseNumber</w:t>
      </w:r>
    </w:p>
    <w:p w14:paraId="39C56A2E" w14:textId="77777777" w:rsidR="00486A6C" w:rsidRPr="00B25D65" w:rsidRDefault="00486A6C" w:rsidP="00486A6C">
      <w:pPr>
        <w:suppressAutoHyphens/>
        <w:spacing w:after="0" w:line="240" w:lineRule="auto"/>
        <w:contextualSpacing/>
        <w:rPr>
          <w:rFonts w:ascii="Courier New" w:eastAsia="Courier New" w:hAnsi="Courier New" w:cs="Courier New"/>
          <w:bCs/>
        </w:rPr>
      </w:pPr>
      <w:r w:rsidRPr="00B25D65">
        <w:rPr>
          <w:rFonts w:ascii="Courier New" w:eastAsia="Courier New" w:hAnsi="Courier New" w:cs="Courier New"/>
          <w:bCs/>
        </w:rPr>
        <w:t>get hashed courseNumber bucket</w:t>
      </w:r>
    </w:p>
    <w:p w14:paraId="658742DF" w14:textId="4B4E45EE" w:rsidR="00486A6C" w:rsidRPr="00B25D65" w:rsidRDefault="00486A6C" w:rsidP="00486A6C">
      <w:pPr>
        <w:suppressAutoHyphens/>
        <w:spacing w:after="0" w:line="240" w:lineRule="auto"/>
        <w:contextualSpacing/>
        <w:rPr>
          <w:rFonts w:ascii="Courier New" w:eastAsia="Courier New" w:hAnsi="Courier New" w:cs="Courier New"/>
          <w:bCs/>
        </w:rPr>
      </w:pPr>
      <w:r w:rsidRPr="00B25D65">
        <w:rPr>
          <w:rFonts w:ascii="Courier New" w:eastAsia="Courier New" w:hAnsi="Courier New" w:cs="Courier New"/>
          <w:bCs/>
        </w:rPr>
        <w:t>for all courses in the bucket</w:t>
      </w:r>
    </w:p>
    <w:p w14:paraId="111D4EE3" w14:textId="77777777" w:rsidR="00486A6C" w:rsidRPr="00B25D65" w:rsidRDefault="00486A6C" w:rsidP="00486A6C">
      <w:pPr>
        <w:suppressAutoHyphens/>
        <w:spacing w:after="0" w:line="240" w:lineRule="auto"/>
        <w:ind w:left="720"/>
        <w:contextualSpacing/>
        <w:rPr>
          <w:rFonts w:ascii="Courier New" w:eastAsia="Courier New" w:hAnsi="Courier New" w:cs="Courier New"/>
          <w:bCs/>
        </w:rPr>
      </w:pPr>
      <w:r w:rsidRPr="00B25D65">
        <w:rPr>
          <w:rFonts w:ascii="Courier New" w:eastAsia="Courier New" w:hAnsi="Courier New" w:cs="Courier New"/>
          <w:bCs/>
        </w:rPr>
        <w:t>if the course is the same as courseNumber</w:t>
      </w:r>
    </w:p>
    <w:p w14:paraId="2C682731" w14:textId="77777777" w:rsidR="00486A6C" w:rsidRPr="00B25D65" w:rsidRDefault="00486A6C" w:rsidP="00486A6C">
      <w:pPr>
        <w:suppressAutoHyphens/>
        <w:spacing w:after="0" w:line="240" w:lineRule="auto"/>
        <w:ind w:left="1440"/>
        <w:contextualSpacing/>
        <w:rPr>
          <w:rFonts w:ascii="Courier New" w:eastAsia="Courier New" w:hAnsi="Courier New" w:cs="Courier New"/>
          <w:bCs/>
        </w:rPr>
      </w:pPr>
      <w:r w:rsidRPr="00B25D65">
        <w:rPr>
          <w:rFonts w:ascii="Courier New" w:eastAsia="Courier New" w:hAnsi="Courier New" w:cs="Courier New"/>
          <w:bCs/>
        </w:rPr>
        <w:t>print out the course information</w:t>
      </w:r>
    </w:p>
    <w:p w14:paraId="32B45CA4" w14:textId="77777777" w:rsidR="00486A6C" w:rsidRPr="00B25D65" w:rsidRDefault="00486A6C" w:rsidP="00486A6C">
      <w:pPr>
        <w:suppressAutoHyphens/>
        <w:spacing w:after="0" w:line="240" w:lineRule="auto"/>
        <w:ind w:left="1440"/>
        <w:contextualSpacing/>
        <w:rPr>
          <w:rFonts w:ascii="Courier New" w:eastAsia="Courier New" w:hAnsi="Courier New" w:cs="Courier New"/>
          <w:bCs/>
        </w:rPr>
      </w:pPr>
      <w:r w:rsidRPr="00B25D65">
        <w:rPr>
          <w:rFonts w:ascii="Courier New" w:eastAsia="Courier New" w:hAnsi="Courier New" w:cs="Courier New"/>
          <w:bCs/>
        </w:rPr>
        <w:t>for each prerequisite of the course</w:t>
      </w:r>
    </w:p>
    <w:p w14:paraId="4C52D140" w14:textId="77777777" w:rsidR="00486A6C" w:rsidRPr="00B25D65" w:rsidRDefault="00486A6C" w:rsidP="00486A6C">
      <w:pPr>
        <w:suppressAutoHyphens/>
        <w:spacing w:after="0" w:line="240" w:lineRule="auto"/>
        <w:ind w:left="2880" w:firstLine="0"/>
        <w:contextualSpacing/>
        <w:rPr>
          <w:rFonts w:ascii="Courier New" w:eastAsia="Courier New" w:hAnsi="Courier New" w:cs="Courier New"/>
          <w:bCs/>
        </w:rPr>
      </w:pPr>
      <w:r w:rsidRPr="00B25D65">
        <w:rPr>
          <w:rFonts w:ascii="Courier New" w:eastAsia="Courier New" w:hAnsi="Courier New" w:cs="Courier New"/>
          <w:bCs/>
        </w:rPr>
        <w:t>print the prerequisite course information</w:t>
      </w:r>
    </w:p>
    <w:p w14:paraId="20325DA4" w14:textId="77777777" w:rsidR="00486A6C" w:rsidRDefault="00486A6C" w:rsidP="003D341A">
      <w:pPr>
        <w:suppressAutoHyphens/>
        <w:spacing w:after="0" w:line="240" w:lineRule="auto"/>
        <w:ind w:firstLine="288"/>
        <w:contextualSpacing/>
        <w:rPr>
          <w:rFonts w:ascii="Courier New" w:eastAsia="Courier New" w:hAnsi="Courier New" w:cs="Courier New"/>
        </w:rPr>
      </w:pPr>
      <w:r w:rsidRPr="7320CF68">
        <w:rPr>
          <w:rFonts w:ascii="Courier New" w:eastAsia="Courier New" w:hAnsi="Courier New" w:cs="Courier New"/>
        </w:rPr>
        <w:t>}</w:t>
      </w:r>
    </w:p>
    <w:p w14:paraId="7EB29BCC" w14:textId="0361E218" w:rsidR="00F16FAC" w:rsidRDefault="00F91FB2"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w:t>
      </w:r>
      <w:r w:rsidR="00F16FAC">
        <w:rPr>
          <w:rFonts w:ascii="Courier New" w:eastAsia="Courier New" w:hAnsi="Courier New" w:cs="Courier New"/>
        </w:rPr>
        <w:t>oid printCourses(const Vector&lt;Course&gt;&amp; courses){</w:t>
      </w:r>
      <w:r w:rsidR="00F16FAC">
        <w:rPr>
          <w:rFonts w:ascii="Courier New" w:eastAsia="Courier New" w:hAnsi="Courier New" w:cs="Courier New"/>
        </w:rPr>
        <w:br/>
      </w:r>
      <w:r w:rsidR="00F16FAC">
        <w:rPr>
          <w:rFonts w:ascii="Courier New" w:eastAsia="Courier New" w:hAnsi="Courier New" w:cs="Courier New"/>
        </w:rPr>
        <w:tab/>
        <w:t>for each course bucket</w:t>
      </w:r>
    </w:p>
    <w:p w14:paraId="56E71AA4" w14:textId="231E923E" w:rsidR="00F16FAC" w:rsidRDefault="00F16FAC"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the current item is not null</w:t>
      </w:r>
    </w:p>
    <w:p w14:paraId="300E092B" w14:textId="7FB36B5E" w:rsidR="00F16FAC" w:rsidRDefault="00F16FAC"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7EE887AB" w14:textId="16E8AA9F" w:rsidR="00F16FAC" w:rsidRDefault="00F16FAC"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w:t>
      </w:r>
    </w:p>
    <w:p w14:paraId="0EF9333D" w14:textId="514E388B" w:rsidR="00F16FAC" w:rsidRDefault="00F16FAC"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w:t>
      </w:r>
    </w:p>
    <w:p w14:paraId="5408A19F" w14:textId="203D6079" w:rsidR="00F16FAC" w:rsidRDefault="00F16FAC" w:rsidP="00F16FAC">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8E1059">
        <w:rPr>
          <w:rFonts w:ascii="Courier New" w:eastAsia="Courier New" w:hAnsi="Courier New" w:cs="Courier New"/>
        </w:rPr>
        <w:t>assign current item to next node</w:t>
      </w:r>
    </w:p>
    <w:p w14:paraId="54C28F22" w14:textId="68913AF6" w:rsidR="00F626A5" w:rsidRPr="0081428A" w:rsidRDefault="00F16FAC" w:rsidP="0081428A">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001329DA" w14:textId="4E521C81" w:rsidR="00F626A5" w:rsidRPr="00F626A5" w:rsidRDefault="00F626A5" w:rsidP="00F626A5">
      <w:pPr>
        <w:pStyle w:val="Heading4"/>
      </w:pPr>
      <w:r>
        <w:t>Binary Tree Data Structure</w:t>
      </w:r>
    </w:p>
    <w:p w14:paraId="23583972" w14:textId="5A61FE36" w:rsidR="00C77E00" w:rsidRPr="00BE11BA" w:rsidRDefault="00C77E00" w:rsidP="00C77E00">
      <w:pPr>
        <w:pStyle w:val="Code"/>
      </w:pPr>
      <w:r w:rsidRPr="5436E067">
        <w:t xml:space="preserve">void </w:t>
      </w:r>
      <w:r>
        <w:t>loadCourseFile</w:t>
      </w:r>
      <w:r w:rsidRPr="5436E067">
        <w:t>(</w:t>
      </w:r>
      <w:r>
        <w:t xml:space="preserve">String filePath, </w:t>
      </w:r>
      <w:r>
        <w:t>BinaryTree</w:t>
      </w:r>
      <w:r>
        <w:t>&lt;Course&gt;&amp; courses</w:t>
      </w:r>
      <w:r w:rsidRPr="5436E067">
        <w:t>){</w:t>
      </w:r>
    </w:p>
    <w:p w14:paraId="0AA09545" w14:textId="77777777" w:rsidR="00C77E00" w:rsidRPr="00782D6A" w:rsidRDefault="00C77E00" w:rsidP="00C77E00">
      <w:pPr>
        <w:pStyle w:val="Code"/>
        <w:ind w:left="720"/>
        <w:rPr>
          <w:bCs/>
        </w:rPr>
      </w:pPr>
      <w:r w:rsidRPr="00782D6A">
        <w:rPr>
          <w:bCs/>
        </w:rPr>
        <w:t>open filePath</w:t>
      </w:r>
    </w:p>
    <w:p w14:paraId="4D8B3D26" w14:textId="77777777" w:rsidR="00C77E00" w:rsidRPr="00782D6A" w:rsidRDefault="00C77E00" w:rsidP="00C77E00">
      <w:pPr>
        <w:pStyle w:val="Code"/>
        <w:ind w:left="720"/>
        <w:rPr>
          <w:bCs/>
        </w:rPr>
      </w:pPr>
      <w:r w:rsidRPr="00782D6A">
        <w:rPr>
          <w:bCs/>
        </w:rPr>
        <w:t>if filePath opened</w:t>
      </w:r>
      <w:r>
        <w:rPr>
          <w:bCs/>
        </w:rPr>
        <w:t xml:space="preserve"> successfully</w:t>
      </w:r>
    </w:p>
    <w:p w14:paraId="71B5C6C6" w14:textId="77777777" w:rsidR="00C77E00" w:rsidRPr="00782D6A" w:rsidRDefault="00C77E00" w:rsidP="00C77E00">
      <w:pPr>
        <w:pStyle w:val="Code"/>
        <w:ind w:left="720"/>
        <w:rPr>
          <w:bCs/>
        </w:rPr>
      </w:pPr>
      <w:r w:rsidRPr="00782D6A">
        <w:rPr>
          <w:bCs/>
        </w:rPr>
        <w:tab/>
        <w:t>create fileLine variable</w:t>
      </w:r>
    </w:p>
    <w:p w14:paraId="65979050" w14:textId="77777777" w:rsidR="00C77E00" w:rsidRPr="00782D6A" w:rsidRDefault="00C77E00" w:rsidP="00C77E00">
      <w:pPr>
        <w:pStyle w:val="Code"/>
        <w:ind w:left="720"/>
        <w:rPr>
          <w:bCs/>
        </w:rPr>
      </w:pPr>
      <w:r w:rsidRPr="00782D6A">
        <w:rPr>
          <w:bCs/>
        </w:rPr>
        <w:tab/>
        <w:t>while line is not end of file</w:t>
      </w:r>
    </w:p>
    <w:p w14:paraId="02884CF8" w14:textId="77777777" w:rsidR="00C77E00" w:rsidRPr="00782D6A" w:rsidRDefault="00C77E00" w:rsidP="00C77E00">
      <w:pPr>
        <w:pStyle w:val="Code"/>
        <w:ind w:left="720"/>
        <w:rPr>
          <w:bCs/>
        </w:rPr>
      </w:pPr>
      <w:r w:rsidRPr="00782D6A">
        <w:rPr>
          <w:bCs/>
        </w:rPr>
        <w:tab/>
      </w:r>
      <w:r w:rsidRPr="00782D6A">
        <w:rPr>
          <w:bCs/>
        </w:rPr>
        <w:tab/>
        <w:t>read file line into fileLine variable</w:t>
      </w:r>
    </w:p>
    <w:p w14:paraId="3486C3B5" w14:textId="08B287EB" w:rsidR="00C77E00" w:rsidRPr="00C77E00" w:rsidRDefault="00C77E00" w:rsidP="00C77E00">
      <w:pPr>
        <w:pStyle w:val="Code"/>
        <w:ind w:left="720"/>
        <w:rPr>
          <w:bCs/>
        </w:rPr>
      </w:pPr>
      <w:r w:rsidRPr="00782D6A">
        <w:rPr>
          <w:bCs/>
        </w:rPr>
        <w:tab/>
      </w:r>
      <w:r w:rsidRPr="00782D6A">
        <w:rPr>
          <w:bCs/>
        </w:rPr>
        <w:tab/>
        <w:t>call processCourse with fileLine</w:t>
      </w:r>
    </w:p>
    <w:p w14:paraId="310EB41F" w14:textId="088F9B68" w:rsidR="00C77E00" w:rsidRPr="00782D6A" w:rsidRDefault="00C77E00" w:rsidP="00C77E00">
      <w:pPr>
        <w:pStyle w:val="Code"/>
        <w:ind w:left="720"/>
        <w:rPr>
          <w:bCs/>
        </w:rPr>
      </w:pPr>
      <w:r w:rsidRPr="00782D6A">
        <w:rPr>
          <w:bCs/>
        </w:rPr>
        <w:tab/>
      </w:r>
      <w:r w:rsidRPr="00782D6A">
        <w:rPr>
          <w:bCs/>
        </w:rPr>
        <w:tab/>
      </w:r>
      <w:r w:rsidRPr="00676C94">
        <w:rPr>
          <w:bCs/>
        </w:rPr>
        <w:t xml:space="preserve">add course to </w:t>
      </w:r>
      <w:r>
        <w:t>course</w:t>
      </w:r>
      <w:r>
        <w:t>s</w:t>
      </w:r>
    </w:p>
    <w:p w14:paraId="1C20DA09" w14:textId="77777777" w:rsidR="00C77E00" w:rsidRPr="00782D6A" w:rsidRDefault="00C77E00" w:rsidP="00C77E00">
      <w:pPr>
        <w:pStyle w:val="Code"/>
        <w:ind w:left="720"/>
        <w:rPr>
          <w:bCs/>
        </w:rPr>
      </w:pPr>
      <w:r w:rsidRPr="00782D6A">
        <w:rPr>
          <w:bCs/>
        </w:rPr>
        <w:tab/>
        <w:t>close filePath</w:t>
      </w:r>
      <w:r w:rsidRPr="00782D6A">
        <w:rPr>
          <w:bCs/>
        </w:rPr>
        <w:tab/>
      </w:r>
    </w:p>
    <w:p w14:paraId="33595DC4" w14:textId="77777777" w:rsidR="00C77E00" w:rsidRPr="00782D6A" w:rsidRDefault="00C77E00" w:rsidP="00C77E00">
      <w:pPr>
        <w:pStyle w:val="Code"/>
        <w:ind w:left="720"/>
        <w:rPr>
          <w:bCs/>
        </w:rPr>
      </w:pPr>
      <w:r w:rsidRPr="00782D6A">
        <w:rPr>
          <w:bCs/>
        </w:rPr>
        <w:t>else</w:t>
      </w:r>
    </w:p>
    <w:p w14:paraId="066F0186" w14:textId="77777777" w:rsidR="00C77E00" w:rsidRPr="00782D6A" w:rsidRDefault="00C77E00" w:rsidP="00C77E00">
      <w:pPr>
        <w:pStyle w:val="Code"/>
        <w:ind w:left="720"/>
        <w:rPr>
          <w:bCs/>
        </w:rPr>
      </w:pPr>
      <w:r w:rsidRPr="00782D6A">
        <w:rPr>
          <w:bCs/>
        </w:rPr>
        <w:tab/>
        <w:t>print file open error</w:t>
      </w:r>
    </w:p>
    <w:p w14:paraId="6B9A1292" w14:textId="77777777" w:rsidR="00C77E00" w:rsidRPr="00782D6A" w:rsidRDefault="00C77E00" w:rsidP="00C77E00">
      <w:pPr>
        <w:pStyle w:val="Code"/>
        <w:ind w:left="720"/>
        <w:rPr>
          <w:bCs/>
        </w:rPr>
      </w:pPr>
      <w:r w:rsidRPr="00782D6A">
        <w:rPr>
          <w:bCs/>
        </w:rPr>
        <w:tab/>
        <w:t>exit program</w:t>
      </w:r>
    </w:p>
    <w:p w14:paraId="10C76147" w14:textId="77777777" w:rsidR="00C77E00" w:rsidRDefault="00C77E00" w:rsidP="00C77E00">
      <w:pPr>
        <w:pStyle w:val="Code"/>
      </w:pPr>
      <w:r w:rsidRPr="7320CF68">
        <w:t>}</w:t>
      </w:r>
    </w:p>
    <w:p w14:paraId="1EB1BACE" w14:textId="77777777" w:rsidR="00C77E00" w:rsidRDefault="00C77E00" w:rsidP="00093E64">
      <w:pPr>
        <w:suppressAutoHyphens/>
        <w:spacing w:after="0" w:line="240" w:lineRule="auto"/>
        <w:ind w:firstLine="0"/>
        <w:contextualSpacing/>
        <w:rPr>
          <w:rFonts w:ascii="Courier New" w:eastAsia="Courier New" w:hAnsi="Courier New" w:cs="Courier New"/>
        </w:rPr>
      </w:pPr>
    </w:p>
    <w:p w14:paraId="4A281C6C" w14:textId="0244A670"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Class Tree {</w:t>
      </w:r>
    </w:p>
    <w:p w14:paraId="69566C23" w14:textId="41443C63" w:rsidR="008F5D93" w:rsidRDefault="008F5D93"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private:</w:t>
      </w:r>
    </w:p>
    <w:p w14:paraId="7FD74421" w14:textId="77777777" w:rsidR="00093E64" w:rsidRDefault="00093E64"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t>struct Node {</w:t>
      </w:r>
    </w:p>
    <w:p w14:paraId="005DB195" w14:textId="77777777" w:rsidR="00093E64" w:rsidRDefault="00093E64"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w:t>
      </w:r>
    </w:p>
    <w:p w14:paraId="257263E4" w14:textId="77777777" w:rsidR="00093E64" w:rsidRDefault="00093E64"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 left</w:t>
      </w:r>
    </w:p>
    <w:p w14:paraId="306EF59A" w14:textId="77777777" w:rsidR="00093E64" w:rsidRDefault="00093E64" w:rsidP="008F5D93">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Node* right</w:t>
      </w:r>
    </w:p>
    <w:p w14:paraId="2BD0D9A8" w14:textId="77777777" w:rsidR="00093E64" w:rsidRDefault="00093E64" w:rsidP="008F5D93">
      <w:pPr>
        <w:suppressAutoHyphens/>
        <w:spacing w:after="0" w:line="240" w:lineRule="auto"/>
        <w:ind w:left="1440" w:firstLine="0"/>
        <w:contextualSpacing/>
        <w:rPr>
          <w:rFonts w:ascii="Courier New" w:eastAsia="Courier New" w:hAnsi="Courier New" w:cs="Courier New"/>
        </w:rPr>
      </w:pPr>
      <w:r>
        <w:rPr>
          <w:rFonts w:ascii="Courier New" w:eastAsia="Courier New" w:hAnsi="Courier New" w:cs="Courier New"/>
        </w:rPr>
        <w:t>}</w:t>
      </w:r>
    </w:p>
    <w:p w14:paraId="063ACB2A" w14:textId="77777777" w:rsidR="00093E64" w:rsidRDefault="00093E64"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t>Node* root</w:t>
      </w:r>
    </w:p>
    <w:p w14:paraId="1F390BE6" w14:textId="77777777" w:rsidR="008F5D93" w:rsidRDefault="008F5D93"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t>void addCourse(Node* node, Course course)</w:t>
      </w:r>
    </w:p>
    <w:p w14:paraId="563E247C" w14:textId="290A86B5" w:rsidR="008F5D93" w:rsidRDefault="008F5D93" w:rsidP="008F5D9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Course findCourse(Node* node, string courseNumber)</w:t>
      </w:r>
    </w:p>
    <w:p w14:paraId="1B6EAE9B" w14:textId="232F1B26" w:rsidR="00EE54F3" w:rsidRDefault="00EE54F3" w:rsidP="008F5D9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inOrderMap(Node* node, Map&lt;string, Course&gt;&amp; prequisiteMap)</w:t>
      </w:r>
    </w:p>
    <w:p w14:paraId="56934EFD" w14:textId="0A7492E8" w:rsidR="00EE54F3" w:rsidRDefault="00EE54F3" w:rsidP="00EE54F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inOrderPrint(Node* node)</w:t>
      </w:r>
    </w:p>
    <w:p w14:paraId="50A3EC18" w14:textId="4651CD68" w:rsidR="005D2EEC" w:rsidRDefault="005D2EEC" w:rsidP="00EE54F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inOrderValidate(Node* node, const Map&lt;string, Course&gt;&amp; prequisiteMap)</w:t>
      </w:r>
    </w:p>
    <w:p w14:paraId="1028BDDF" w14:textId="0608DB46" w:rsidR="00EE54F3" w:rsidRDefault="00EE54F3" w:rsidP="00EE54F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getAllPrerequisites(Node* node, Map&lt;string, Course&gt;&amp; prequisiteMap)</w:t>
      </w:r>
    </w:p>
    <w:p w14:paraId="0DE0AA28" w14:textId="77777777" w:rsidR="00EE54F3" w:rsidRDefault="00EE54F3" w:rsidP="00EE54F3">
      <w:pPr>
        <w:suppressAutoHyphens/>
        <w:spacing w:after="0" w:line="240" w:lineRule="auto"/>
        <w:contextualSpacing/>
        <w:rPr>
          <w:rFonts w:ascii="Courier New" w:eastAsia="Courier New" w:hAnsi="Courier New" w:cs="Courier New"/>
        </w:rPr>
      </w:pPr>
    </w:p>
    <w:p w14:paraId="0569945A" w14:textId="23840E0A" w:rsidR="00093E64" w:rsidRDefault="008F5D93" w:rsidP="008F5D9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public:</w:t>
      </w:r>
    </w:p>
    <w:p w14:paraId="08D43230" w14:textId="0C91E32D" w:rsidR="008F5D93" w:rsidRDefault="008F5D93" w:rsidP="008F5D93">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AddCourse(Course course</w:t>
      </w:r>
      <w:r w:rsidR="003C7AE4">
        <w:rPr>
          <w:rFonts w:ascii="Courier New" w:eastAsia="Courier New" w:hAnsi="Courier New" w:cs="Courier New"/>
        </w:rPr>
        <w:t>)</w:t>
      </w:r>
    </w:p>
    <w:p w14:paraId="46A5BB7C" w14:textId="15C47680" w:rsidR="003C7AE4" w:rsidRDefault="003C7AE4" w:rsidP="003C7AE4">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void FindCourse(string courseNumber)</w:t>
      </w:r>
    </w:p>
    <w:p w14:paraId="721CED78" w14:textId="27C0FA41" w:rsidR="00093E64" w:rsidRDefault="00093E64"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t xml:space="preserve">void </w:t>
      </w:r>
      <w:r w:rsidR="005E4CF6">
        <w:rPr>
          <w:rFonts w:ascii="Courier New" w:eastAsia="Courier New" w:hAnsi="Courier New" w:cs="Courier New"/>
        </w:rPr>
        <w:t>Create</w:t>
      </w:r>
      <w:r>
        <w:rPr>
          <w:rFonts w:ascii="Courier New" w:eastAsia="Courier New" w:hAnsi="Courier New" w:cs="Courier New"/>
        </w:rPr>
        <w:t>Prequisites</w:t>
      </w:r>
      <w:r w:rsidR="005E4CF6">
        <w:rPr>
          <w:rFonts w:ascii="Courier New" w:eastAsia="Courier New" w:hAnsi="Courier New" w:cs="Courier New"/>
        </w:rPr>
        <w:t>Map</w:t>
      </w:r>
      <w:r>
        <w:rPr>
          <w:rFonts w:ascii="Courier New" w:eastAsia="Courier New" w:hAnsi="Courier New" w:cs="Courier New"/>
        </w:rPr>
        <w:t>(Map&lt;string, Course&gt;&amp; prequisiteMap)</w:t>
      </w:r>
    </w:p>
    <w:p w14:paraId="69095448" w14:textId="6BA2DEC1" w:rsidR="00EE54F3" w:rsidRDefault="00EE54F3" w:rsidP="008F5D93">
      <w:pPr>
        <w:suppressAutoHyphens/>
        <w:spacing w:after="0" w:line="240" w:lineRule="auto"/>
        <w:ind w:left="720" w:firstLine="0"/>
        <w:contextualSpacing/>
        <w:rPr>
          <w:rFonts w:ascii="Courier New" w:eastAsia="Courier New" w:hAnsi="Courier New" w:cs="Courier New"/>
        </w:rPr>
      </w:pPr>
      <w:r>
        <w:rPr>
          <w:rFonts w:ascii="Courier New" w:eastAsia="Courier New" w:hAnsi="Courier New" w:cs="Courier New"/>
        </w:rPr>
        <w:tab/>
        <w:t>void PrintAllCourses()</w:t>
      </w:r>
    </w:p>
    <w:p w14:paraId="5ACEFE51" w14:textId="77777777"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51FF4EA7" w14:textId="77777777" w:rsidR="00093E64" w:rsidRDefault="00093E64" w:rsidP="00093E64">
      <w:pPr>
        <w:suppressAutoHyphens/>
        <w:spacing w:after="0" w:line="240" w:lineRule="auto"/>
        <w:ind w:firstLine="0"/>
        <w:contextualSpacing/>
        <w:rPr>
          <w:rFonts w:ascii="Courier New" w:eastAsia="Courier New" w:hAnsi="Courier New" w:cs="Courier New"/>
        </w:rPr>
      </w:pPr>
    </w:p>
    <w:p w14:paraId="4AFB586D" w14:textId="1EF79234" w:rsidR="008F5D93" w:rsidRDefault="008F5D93"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BinaryTree::addCourse(Node* node, Course course) {</w:t>
      </w:r>
    </w:p>
    <w:p w14:paraId="7FB949FF" w14:textId="77777777" w:rsidR="005E4CF6" w:rsidRDefault="008F5D93" w:rsidP="008F5D93">
      <w:pPr>
        <w:suppressAutoHyphens/>
        <w:spacing w:after="0" w:line="240" w:lineRule="auto"/>
        <w:contextualSpacing/>
        <w:rPr>
          <w:rFonts w:ascii="Courier New" w:eastAsia="Courier New" w:hAnsi="Courier New" w:cs="Courier New"/>
        </w:rPr>
      </w:pPr>
      <w:r>
        <w:rPr>
          <w:rFonts w:ascii="Courier New" w:eastAsia="Courier New" w:hAnsi="Courier New" w:cs="Courier New"/>
        </w:rPr>
        <w:t>if node is null</w:t>
      </w:r>
    </w:p>
    <w:p w14:paraId="76317621" w14:textId="7E78EA16" w:rsidR="008F5D93" w:rsidRDefault="005E4CF6" w:rsidP="005E4CF6">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create a new Node with course</w:t>
      </w:r>
    </w:p>
    <w:p w14:paraId="628DC553" w14:textId="77777777" w:rsidR="008F5D93" w:rsidRDefault="008F5D93" w:rsidP="008F5D9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node to new node with course</w:t>
      </w:r>
    </w:p>
    <w:p w14:paraId="73D7EC5F" w14:textId="77777777" w:rsidR="008F5D93" w:rsidRDefault="008F5D93" w:rsidP="008F5D9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if node course number greater than course number</w:t>
      </w:r>
    </w:p>
    <w:p w14:paraId="3D93F5F1" w14:textId="77777777" w:rsidR="008F5D93" w:rsidRDefault="008F5D93" w:rsidP="008F5D9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addCourse with node left child and course</w:t>
      </w:r>
    </w:p>
    <w:p w14:paraId="704EFB16" w14:textId="77777777" w:rsidR="008F5D93" w:rsidRDefault="008F5D93" w:rsidP="008F5D9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else</w:t>
      </w:r>
    </w:p>
    <w:p w14:paraId="24F5F386" w14:textId="075C8E9B" w:rsidR="008F5D93" w:rsidRDefault="008F5D93"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addCourse with node right child and course</w:t>
      </w:r>
    </w:p>
    <w:p w14:paraId="3CFA0300" w14:textId="5E51FA0E" w:rsidR="008F5D93" w:rsidRDefault="008F5D93"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5F34CC1E" w14:textId="77777777" w:rsidR="005E4CF6" w:rsidRDefault="005E4CF6" w:rsidP="00093E64">
      <w:pPr>
        <w:suppressAutoHyphens/>
        <w:spacing w:after="0" w:line="240" w:lineRule="auto"/>
        <w:ind w:firstLine="0"/>
        <w:contextualSpacing/>
        <w:rPr>
          <w:rFonts w:ascii="Courier New" w:eastAsia="Courier New" w:hAnsi="Courier New" w:cs="Courier New"/>
        </w:rPr>
      </w:pPr>
    </w:p>
    <w:p w14:paraId="1F8E8924" w14:textId="57193ED5"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BinaryTree::findCourse(Node* node, Course course) {</w:t>
      </w:r>
    </w:p>
    <w:p w14:paraId="5A75B532" w14:textId="77777777" w:rsidR="005E4CF6" w:rsidRDefault="005E4CF6" w:rsidP="005E4CF6">
      <w:pPr>
        <w:suppressAutoHyphens/>
        <w:spacing w:after="0" w:line="240" w:lineRule="auto"/>
        <w:contextualSpacing/>
        <w:rPr>
          <w:rFonts w:ascii="Courier New" w:eastAsia="Courier New" w:hAnsi="Courier New" w:cs="Courier New"/>
        </w:rPr>
      </w:pPr>
      <w:r>
        <w:rPr>
          <w:rFonts w:ascii="Courier New" w:eastAsia="Courier New" w:hAnsi="Courier New" w:cs="Courier New"/>
        </w:rPr>
        <w:t>if node is null</w:t>
      </w:r>
    </w:p>
    <w:p w14:paraId="70B51E52" w14:textId="3B389BEC"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A6907">
        <w:rPr>
          <w:rFonts w:ascii="Courier New" w:eastAsia="Courier New" w:hAnsi="Courier New" w:cs="Courier New"/>
        </w:rPr>
        <w:t>return null</w:t>
      </w:r>
    </w:p>
    <w:p w14:paraId="6F5923DA" w14:textId="77777777"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if node course number greater than course number</w:t>
      </w:r>
    </w:p>
    <w:p w14:paraId="49C149F9" w14:textId="77777777"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addCourse with node left child and course</w:t>
      </w:r>
    </w:p>
    <w:p w14:paraId="173F9EF7" w14:textId="77777777"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else</w:t>
      </w:r>
    </w:p>
    <w:p w14:paraId="7EC22479" w14:textId="77777777"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addCourse with node right child and course</w:t>
      </w:r>
    </w:p>
    <w:p w14:paraId="78FE1F61" w14:textId="77777777" w:rsidR="005E4CF6" w:rsidRDefault="005E4CF6" w:rsidP="005E4CF6">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52A503C5" w14:textId="77777777" w:rsidR="005E4CF6" w:rsidRDefault="005E4CF6" w:rsidP="00093E64">
      <w:pPr>
        <w:suppressAutoHyphens/>
        <w:spacing w:after="0" w:line="240" w:lineRule="auto"/>
        <w:ind w:firstLine="0"/>
        <w:contextualSpacing/>
        <w:rPr>
          <w:rFonts w:ascii="Courier New" w:eastAsia="Courier New" w:hAnsi="Courier New" w:cs="Courier New"/>
        </w:rPr>
      </w:pPr>
    </w:p>
    <w:p w14:paraId="050F4CA2" w14:textId="590DCC53"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BinaryTree::inOrder</w:t>
      </w:r>
      <w:r w:rsidR="00EE54F3">
        <w:rPr>
          <w:rFonts w:ascii="Courier New" w:eastAsia="Courier New" w:hAnsi="Courier New" w:cs="Courier New"/>
        </w:rPr>
        <w:t>Map</w:t>
      </w:r>
      <w:r>
        <w:rPr>
          <w:rFonts w:ascii="Courier New" w:eastAsia="Courier New" w:hAnsi="Courier New" w:cs="Courier New"/>
        </w:rPr>
        <w:t>(Node* node, Map&lt;string, Course&gt;&amp; prequisiteMap) {</w:t>
      </w:r>
    </w:p>
    <w:p w14:paraId="005AAEAE" w14:textId="77777777" w:rsidR="00913F88" w:rsidRDefault="00913F88" w:rsidP="00913F88">
      <w:pPr>
        <w:suppressAutoHyphens/>
        <w:spacing w:after="0" w:line="240" w:lineRule="auto"/>
        <w:contextualSpacing/>
        <w:rPr>
          <w:rFonts w:ascii="Courier New" w:eastAsia="Courier New" w:hAnsi="Courier New" w:cs="Courier New"/>
        </w:rPr>
      </w:pPr>
      <w:r>
        <w:rPr>
          <w:rFonts w:ascii="Courier New" w:eastAsia="Courier New" w:hAnsi="Courier New" w:cs="Courier New"/>
        </w:rPr>
        <w:t>if node is null</w:t>
      </w:r>
    </w:p>
    <w:p w14:paraId="31EBF079" w14:textId="77777777"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437532B1" w14:textId="0794F3F7"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 xml:space="preserve">call </w:t>
      </w:r>
      <w:r w:rsidR="00EE54F3">
        <w:rPr>
          <w:rFonts w:ascii="Courier New" w:eastAsia="Courier New" w:hAnsi="Courier New" w:cs="Courier New"/>
        </w:rPr>
        <w:t xml:space="preserve">inOrderMap </w:t>
      </w:r>
      <w:r>
        <w:rPr>
          <w:rFonts w:ascii="Courier New" w:eastAsia="Courier New" w:hAnsi="Courier New" w:cs="Courier New"/>
        </w:rPr>
        <w:t>on node left child</w:t>
      </w:r>
    </w:p>
    <w:p w14:paraId="02268546" w14:textId="5AED2C18"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 xml:space="preserve">for each coursePrequsite in node </w:t>
      </w:r>
      <w:r w:rsidR="00F0585E">
        <w:rPr>
          <w:rFonts w:ascii="Courier New" w:eastAsia="Courier New" w:hAnsi="Courier New" w:cs="Courier New"/>
        </w:rPr>
        <w:t>prerequisite</w:t>
      </w:r>
    </w:p>
    <w:p w14:paraId="1AD38129" w14:textId="089B4BE2"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w:t>
      </w:r>
      <w:r w:rsidR="007A389B">
        <w:rPr>
          <w:rFonts w:ascii="Courier New" w:eastAsia="Courier New" w:hAnsi="Courier New" w:cs="Courier New"/>
        </w:rPr>
        <w:t>prerequisite</w:t>
      </w:r>
      <w:r>
        <w:rPr>
          <w:rFonts w:ascii="Courier New" w:eastAsia="Courier New" w:hAnsi="Courier New" w:cs="Courier New"/>
        </w:rPr>
        <w:t xml:space="preserve"> to map</w:t>
      </w:r>
    </w:p>
    <w:p w14:paraId="36FBA683" w14:textId="2DEF897D" w:rsidR="00913F88" w:rsidRDefault="00913F88" w:rsidP="00913F8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call </w:t>
      </w:r>
      <w:r w:rsidR="00EE54F3">
        <w:rPr>
          <w:rFonts w:ascii="Courier New" w:eastAsia="Courier New" w:hAnsi="Courier New" w:cs="Courier New"/>
        </w:rPr>
        <w:t xml:space="preserve">inOrderMap </w:t>
      </w:r>
      <w:r>
        <w:rPr>
          <w:rFonts w:ascii="Courier New" w:eastAsia="Courier New" w:hAnsi="Courier New" w:cs="Courier New"/>
        </w:rPr>
        <w:t>on node right child</w:t>
      </w:r>
    </w:p>
    <w:p w14:paraId="6F2FCA40" w14:textId="77777777" w:rsidR="00913F88" w:rsidRDefault="00913F88" w:rsidP="00913F88">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2AC0BA1B" w14:textId="77777777" w:rsidR="00EE54F3" w:rsidRDefault="00EE54F3" w:rsidP="00913F88">
      <w:pPr>
        <w:suppressAutoHyphens/>
        <w:spacing w:after="0" w:line="240" w:lineRule="auto"/>
        <w:ind w:firstLine="0"/>
        <w:contextualSpacing/>
        <w:rPr>
          <w:rFonts w:ascii="Courier New" w:eastAsia="Courier New" w:hAnsi="Courier New" w:cs="Courier New"/>
        </w:rPr>
      </w:pPr>
    </w:p>
    <w:p w14:paraId="5FBC5FAD" w14:textId="67835D2B"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BinaryTree::inOrderPrint(Node* node) {</w:t>
      </w:r>
    </w:p>
    <w:p w14:paraId="58AF5706" w14:textId="77777777" w:rsidR="00EE54F3" w:rsidRDefault="00EE54F3" w:rsidP="00EE54F3">
      <w:pPr>
        <w:suppressAutoHyphens/>
        <w:spacing w:after="0" w:line="240" w:lineRule="auto"/>
        <w:contextualSpacing/>
        <w:rPr>
          <w:rFonts w:ascii="Courier New" w:eastAsia="Courier New" w:hAnsi="Courier New" w:cs="Courier New"/>
        </w:rPr>
      </w:pPr>
      <w:r>
        <w:rPr>
          <w:rFonts w:ascii="Courier New" w:eastAsia="Courier New" w:hAnsi="Courier New" w:cs="Courier New"/>
        </w:rPr>
        <w:t>if node is null</w:t>
      </w:r>
    </w:p>
    <w:p w14:paraId="59AA5F97" w14:textId="77777777"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7821F899" w14:textId="738F93E2"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call inOrderPrint on node left child</w:t>
      </w:r>
    </w:p>
    <w:p w14:paraId="6AF3C1D3" w14:textId="2FFD1589"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print course number</w:t>
      </w:r>
    </w:p>
    <w:p w14:paraId="4A4AF021" w14:textId="5CB3709B" w:rsidR="00EE54F3" w:rsidRDefault="00EE54F3" w:rsidP="00EE54F3">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coursePrequsite in node prerequisite</w:t>
      </w:r>
    </w:p>
    <w:p w14:paraId="37EB0738" w14:textId="18C77C04"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F07000">
        <w:rPr>
          <w:rFonts w:ascii="Courier New" w:eastAsia="Courier New" w:hAnsi="Courier New" w:cs="Courier New"/>
        </w:rPr>
        <w:t>print</w:t>
      </w:r>
      <w:r>
        <w:rPr>
          <w:rFonts w:ascii="Courier New" w:eastAsia="Courier New" w:hAnsi="Courier New" w:cs="Courier New"/>
        </w:rPr>
        <w:t xml:space="preserve"> prerequisite</w:t>
      </w:r>
    </w:p>
    <w:p w14:paraId="4E80B208" w14:textId="27689B2D" w:rsidR="00EE54F3" w:rsidRDefault="00EE54F3" w:rsidP="00EE54F3">
      <w:pPr>
        <w:suppressAutoHyphens/>
        <w:spacing w:after="0" w:line="240" w:lineRule="auto"/>
        <w:contextualSpacing/>
        <w:rPr>
          <w:rFonts w:ascii="Courier New" w:eastAsia="Courier New" w:hAnsi="Courier New" w:cs="Courier New"/>
        </w:rPr>
      </w:pPr>
      <w:r>
        <w:rPr>
          <w:rFonts w:ascii="Courier New" w:eastAsia="Courier New" w:hAnsi="Courier New" w:cs="Courier New"/>
        </w:rPr>
        <w:t>call inOrderPrint on node right child</w:t>
      </w:r>
    </w:p>
    <w:p w14:paraId="3A3AA9B5" w14:textId="77777777" w:rsidR="00EE54F3" w:rsidRDefault="00EE54F3"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5A7850BD" w14:textId="77777777" w:rsidR="008F5D93" w:rsidRDefault="008F5D93" w:rsidP="00093E64">
      <w:pPr>
        <w:suppressAutoHyphens/>
        <w:spacing w:after="0" w:line="240" w:lineRule="auto"/>
        <w:ind w:firstLine="0"/>
        <w:contextualSpacing/>
        <w:rPr>
          <w:rFonts w:ascii="Courier New" w:eastAsia="Courier New" w:hAnsi="Courier New" w:cs="Courier New"/>
        </w:rPr>
      </w:pPr>
    </w:p>
    <w:p w14:paraId="4A7945B8" w14:textId="49C80963"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w:t>
      </w:r>
      <w:r w:rsidR="008F5D93">
        <w:rPr>
          <w:rFonts w:ascii="Courier New" w:eastAsia="Courier New" w:hAnsi="Courier New" w:cs="Courier New"/>
        </w:rPr>
        <w:t>Insert</w:t>
      </w:r>
      <w:r>
        <w:rPr>
          <w:rFonts w:ascii="Courier New" w:eastAsia="Courier New" w:hAnsi="Courier New" w:cs="Courier New"/>
        </w:rPr>
        <w:t>(Course course)</w:t>
      </w:r>
      <w:r w:rsidR="001A6907">
        <w:rPr>
          <w:rFonts w:ascii="Courier New" w:eastAsia="Courier New" w:hAnsi="Courier New" w:cs="Courier New"/>
        </w:rPr>
        <w:t xml:space="preserve"> </w:t>
      </w:r>
      <w:r>
        <w:rPr>
          <w:rFonts w:ascii="Courier New" w:eastAsia="Courier New" w:hAnsi="Courier New" w:cs="Courier New"/>
        </w:rPr>
        <w:t>{</w:t>
      </w:r>
    </w:p>
    <w:p w14:paraId="796E33A9" w14:textId="2D33040E"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sidR="00A30887">
        <w:rPr>
          <w:rFonts w:ascii="Courier New" w:eastAsia="Courier New" w:hAnsi="Courier New" w:cs="Courier New"/>
        </w:rPr>
        <w:t>call add</w:t>
      </w:r>
      <w:r w:rsidR="001A6907">
        <w:rPr>
          <w:rFonts w:ascii="Courier New" w:eastAsia="Courier New" w:hAnsi="Courier New" w:cs="Courier New"/>
        </w:rPr>
        <w:t>C</w:t>
      </w:r>
      <w:r w:rsidR="00A30887">
        <w:rPr>
          <w:rFonts w:ascii="Courier New" w:eastAsia="Courier New" w:hAnsi="Courier New" w:cs="Courier New"/>
        </w:rPr>
        <w:t xml:space="preserve">ourse on root and </w:t>
      </w:r>
      <w:r w:rsidR="005E4CF6">
        <w:rPr>
          <w:rFonts w:ascii="Courier New" w:eastAsia="Courier New" w:hAnsi="Courier New" w:cs="Courier New"/>
        </w:rPr>
        <w:t>course</w:t>
      </w:r>
    </w:p>
    <w:p w14:paraId="13C0CC83" w14:textId="77777777"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667289A4" w14:textId="77777777" w:rsidR="00093E64" w:rsidRDefault="00093E64" w:rsidP="00093E64">
      <w:pPr>
        <w:suppressAutoHyphens/>
        <w:spacing w:after="0" w:line="240" w:lineRule="auto"/>
        <w:ind w:firstLine="0"/>
        <w:contextualSpacing/>
        <w:rPr>
          <w:rFonts w:ascii="Courier New" w:eastAsia="Courier New" w:hAnsi="Courier New" w:cs="Courier New"/>
        </w:rPr>
      </w:pPr>
    </w:p>
    <w:p w14:paraId="5317406E" w14:textId="1A1D000C"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Course BinaryTree::</w:t>
      </w:r>
      <w:r w:rsidR="001A6907">
        <w:rPr>
          <w:rFonts w:ascii="Courier New" w:eastAsia="Courier New" w:hAnsi="Courier New" w:cs="Courier New"/>
        </w:rPr>
        <w:t>F</w:t>
      </w:r>
      <w:r>
        <w:rPr>
          <w:rFonts w:ascii="Courier New" w:eastAsia="Courier New" w:hAnsi="Courier New" w:cs="Courier New"/>
        </w:rPr>
        <w:t>indCourse(string courseNumber) {</w:t>
      </w:r>
    </w:p>
    <w:p w14:paraId="03A5F603" w14:textId="323A4BB9" w:rsidR="00093E64" w:rsidRDefault="001A6907"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call findCourse with root and course number)</w:t>
      </w:r>
    </w:p>
    <w:p w14:paraId="10DB7549" w14:textId="77777777"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1D528F9C" w14:textId="77777777" w:rsidR="00913F88" w:rsidRDefault="00913F88" w:rsidP="00093E64">
      <w:pPr>
        <w:suppressAutoHyphens/>
        <w:spacing w:after="0" w:line="240" w:lineRule="auto"/>
        <w:ind w:firstLine="0"/>
        <w:contextualSpacing/>
        <w:rPr>
          <w:rFonts w:ascii="Courier New" w:eastAsia="Courier New" w:hAnsi="Courier New" w:cs="Courier New"/>
        </w:rPr>
      </w:pPr>
    </w:p>
    <w:p w14:paraId="00214E08" w14:textId="6A95E1DD"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w:t>
      </w:r>
      <w:r w:rsidR="0048196F">
        <w:rPr>
          <w:rFonts w:ascii="Courier New" w:eastAsia="Courier New" w:hAnsi="Courier New" w:cs="Courier New"/>
        </w:rPr>
        <w:t>PrintAllCourses</w:t>
      </w:r>
      <w:r>
        <w:rPr>
          <w:rFonts w:ascii="Courier New" w:eastAsia="Courier New" w:hAnsi="Courier New" w:cs="Courier New"/>
        </w:rPr>
        <w:t>() {</w:t>
      </w:r>
    </w:p>
    <w:p w14:paraId="6F500A36" w14:textId="55B13614" w:rsidR="00093E64" w:rsidRDefault="00093E64" w:rsidP="00EE54F3">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r>
      <w:r w:rsidR="00EE54F3">
        <w:rPr>
          <w:rFonts w:ascii="Courier New" w:eastAsia="Courier New" w:hAnsi="Courier New" w:cs="Courier New"/>
        </w:rPr>
        <w:t>call inOrderPrint on root with prerequisite map</w:t>
      </w:r>
    </w:p>
    <w:p w14:paraId="6CA49B8C" w14:textId="77777777"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w:t>
      </w:r>
    </w:p>
    <w:p w14:paraId="65607E5B" w14:textId="77777777" w:rsidR="005D2EEC" w:rsidRDefault="005D2EEC" w:rsidP="00093E64">
      <w:pPr>
        <w:suppressAutoHyphens/>
        <w:spacing w:after="0" w:line="240" w:lineRule="auto"/>
        <w:ind w:firstLine="0"/>
        <w:contextualSpacing/>
        <w:rPr>
          <w:rFonts w:ascii="Courier New" w:eastAsia="Courier New" w:hAnsi="Courier New" w:cs="Courier New"/>
        </w:rPr>
      </w:pPr>
    </w:p>
    <w:p w14:paraId="01F0334A" w14:textId="3A317BCF"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void BinaryTree::</w:t>
      </w:r>
      <w:r w:rsidR="00913F88">
        <w:rPr>
          <w:rFonts w:ascii="Courier New" w:eastAsia="Courier New" w:hAnsi="Courier New" w:cs="Courier New"/>
        </w:rPr>
        <w:t>CreatePrequisitesMap</w:t>
      </w:r>
      <w:r>
        <w:rPr>
          <w:rFonts w:ascii="Courier New" w:eastAsia="Courier New" w:hAnsi="Courier New" w:cs="Courier New"/>
        </w:rPr>
        <w:t xml:space="preserve">(Map&lt;string, Course&gt;&amp; </w:t>
      </w:r>
      <w:r w:rsidR="001F5D95">
        <w:rPr>
          <w:rFonts w:ascii="Courier New" w:eastAsia="Courier New" w:hAnsi="Courier New" w:cs="Courier New"/>
        </w:rPr>
        <w:t>prerequisiteMap</w:t>
      </w:r>
      <w:r>
        <w:rPr>
          <w:rFonts w:ascii="Courier New" w:eastAsia="Courier New" w:hAnsi="Courier New" w:cs="Courier New"/>
        </w:rPr>
        <w:t>) {</w:t>
      </w:r>
    </w:p>
    <w:p w14:paraId="76EC40DF" w14:textId="7DBCAB8E" w:rsidR="00093E64" w:rsidRDefault="00093E64" w:rsidP="00093E64">
      <w:pPr>
        <w:suppressAutoHyphens/>
        <w:spacing w:after="0" w:line="240" w:lineRule="auto"/>
        <w:ind w:firstLine="0"/>
        <w:contextualSpacing/>
        <w:rPr>
          <w:rFonts w:ascii="Courier New" w:eastAsia="Courier New" w:hAnsi="Courier New" w:cs="Courier New"/>
        </w:rPr>
      </w:pPr>
      <w:r>
        <w:rPr>
          <w:rFonts w:ascii="Courier New" w:eastAsia="Courier New" w:hAnsi="Courier New" w:cs="Courier New"/>
        </w:rPr>
        <w:tab/>
        <w:t>call inOrder</w:t>
      </w:r>
      <w:r w:rsidR="00EE54F3">
        <w:rPr>
          <w:rFonts w:ascii="Courier New" w:eastAsia="Courier New" w:hAnsi="Courier New" w:cs="Courier New"/>
        </w:rPr>
        <w:t>Map</w:t>
      </w:r>
      <w:r>
        <w:rPr>
          <w:rFonts w:ascii="Courier New" w:eastAsia="Courier New" w:hAnsi="Courier New" w:cs="Courier New"/>
        </w:rPr>
        <w:t xml:space="preserve"> with tree root</w:t>
      </w:r>
      <w:r w:rsidR="001F5D95">
        <w:rPr>
          <w:rFonts w:ascii="Courier New" w:eastAsia="Courier New" w:hAnsi="Courier New" w:cs="Courier New"/>
        </w:rPr>
        <w:t xml:space="preserve"> and prerequisiteMap</w:t>
      </w:r>
    </w:p>
    <w:p w14:paraId="1CDA15AA" w14:textId="71F9C2AE" w:rsidR="0098156B" w:rsidRPr="008E448B" w:rsidRDefault="00093E64" w:rsidP="000E22D4">
      <w:pPr>
        <w:spacing w:line="259" w:lineRule="auto"/>
        <w:ind w:firstLine="0"/>
        <w:rPr>
          <w:rFonts w:ascii="Courier New" w:eastAsia="Courier New" w:hAnsi="Courier New" w:cs="Courier New"/>
        </w:rPr>
      </w:pPr>
      <w:r>
        <w:rPr>
          <w:rFonts w:ascii="Courier New" w:eastAsia="Courier New" w:hAnsi="Courier New" w:cs="Courier New"/>
        </w:rPr>
        <w:t>}</w:t>
      </w:r>
      <w:r w:rsidR="0098156B" w:rsidRPr="00D07FEE">
        <w:br w:type="page"/>
      </w:r>
    </w:p>
    <w:p w14:paraId="561D9C47" w14:textId="77777777" w:rsidR="00D27CAE" w:rsidRDefault="00D27CAE" w:rsidP="00D27CAE">
      <w:pPr>
        <w:pStyle w:val="Heading3"/>
      </w:pPr>
      <w:r>
        <w:t>Runtime Analysis</w:t>
      </w:r>
    </w:p>
    <w:tbl>
      <w:tblPr>
        <w:tblStyle w:val="TableGrid"/>
        <w:tblW w:w="4997" w:type="pct"/>
        <w:tblLook w:val="04A0" w:firstRow="1" w:lastRow="0" w:firstColumn="1" w:lastColumn="0" w:noHBand="0" w:noVBand="1"/>
      </w:tblPr>
      <w:tblGrid>
        <w:gridCol w:w="3114"/>
        <w:gridCol w:w="3115"/>
        <w:gridCol w:w="3115"/>
      </w:tblGrid>
      <w:tr w:rsidR="00282A19" w14:paraId="4BD2FEE4" w14:textId="152366FE" w:rsidTr="006F5B58">
        <w:tc>
          <w:tcPr>
            <w:tcW w:w="1666" w:type="pct"/>
          </w:tcPr>
          <w:p w14:paraId="7C5F3197" w14:textId="57F69F9B" w:rsidR="00282A19" w:rsidRDefault="00282A19" w:rsidP="009B4C14">
            <w:pPr>
              <w:ind w:firstLine="0"/>
            </w:pPr>
            <w:r>
              <w:t>processCourse</w:t>
            </w:r>
            <w:r w:rsidR="00C53A26">
              <w:t xml:space="preserve"> (Common)</w:t>
            </w:r>
          </w:p>
        </w:tc>
        <w:tc>
          <w:tcPr>
            <w:tcW w:w="1667" w:type="pct"/>
          </w:tcPr>
          <w:p w14:paraId="6AFE62D1" w14:textId="04679C02" w:rsidR="00282A19" w:rsidRDefault="00282A19" w:rsidP="009B4C14">
            <w:pPr>
              <w:ind w:firstLine="0"/>
            </w:pPr>
            <w:r>
              <w:t>Time Complexity (Worst Case)</w:t>
            </w:r>
          </w:p>
        </w:tc>
        <w:tc>
          <w:tcPr>
            <w:tcW w:w="1667" w:type="pct"/>
          </w:tcPr>
          <w:p w14:paraId="0A32E7EE" w14:textId="1D9049C8" w:rsidR="00282A19" w:rsidRDefault="00282A19" w:rsidP="009B4C14">
            <w:pPr>
              <w:ind w:firstLine="0"/>
            </w:pPr>
            <w:r>
              <w:t>Number of calls</w:t>
            </w:r>
          </w:p>
        </w:tc>
      </w:tr>
      <w:tr w:rsidR="00282A19" w14:paraId="1B1EE1D4" w14:textId="5DF85E24" w:rsidTr="006F5B58">
        <w:tc>
          <w:tcPr>
            <w:tcW w:w="1666" w:type="pct"/>
          </w:tcPr>
          <w:p w14:paraId="788953F5" w14:textId="74895D0B" w:rsidR="00282A19" w:rsidRPr="0001721B" w:rsidRDefault="00282A19" w:rsidP="009B4C14">
            <w:pPr>
              <w:ind w:firstLine="0"/>
              <w:rPr>
                <w:rFonts w:ascii="Courier New" w:hAnsi="Courier New" w:cs="Courier New"/>
              </w:rPr>
            </w:pPr>
            <w:r w:rsidRPr="0001721B">
              <w:rPr>
                <w:rFonts w:ascii="Courier New" w:hAnsi="Courier New" w:cs="Courier New"/>
                <w:bCs/>
              </w:rPr>
              <w:t xml:space="preserve">split </w:t>
            </w:r>
            <w:r w:rsidRPr="0001721B">
              <w:rPr>
                <w:rFonts w:ascii="Courier New" w:hAnsi="Courier New" w:cs="Courier New"/>
              </w:rPr>
              <w:t>courseString</w:t>
            </w:r>
            <w:r w:rsidRPr="0001721B">
              <w:rPr>
                <w:rFonts w:ascii="Courier New" w:hAnsi="Courier New" w:cs="Courier New"/>
                <w:bCs/>
              </w:rPr>
              <w:t xml:space="preserve"> by token</w:t>
            </w:r>
          </w:p>
        </w:tc>
        <w:tc>
          <w:tcPr>
            <w:tcW w:w="1667" w:type="pct"/>
          </w:tcPr>
          <w:p w14:paraId="4766C3C2" w14:textId="5B47F3C9" w:rsidR="00282A19" w:rsidRDefault="00282A19" w:rsidP="009B4C14">
            <w:pPr>
              <w:ind w:firstLine="0"/>
            </w:pPr>
            <w:r>
              <w:t>O(1)</w:t>
            </w:r>
          </w:p>
        </w:tc>
        <w:tc>
          <w:tcPr>
            <w:tcW w:w="1667" w:type="pct"/>
          </w:tcPr>
          <w:p w14:paraId="1C406C43" w14:textId="72603BF6" w:rsidR="00282A19" w:rsidRDefault="00282A19" w:rsidP="009B4C14">
            <w:pPr>
              <w:ind w:firstLine="0"/>
            </w:pPr>
            <w:r>
              <w:t>1</w:t>
            </w:r>
          </w:p>
        </w:tc>
      </w:tr>
      <w:tr w:rsidR="00282A19" w14:paraId="40225AB6" w14:textId="6E86105E" w:rsidTr="006F5B58">
        <w:tc>
          <w:tcPr>
            <w:tcW w:w="1666" w:type="pct"/>
          </w:tcPr>
          <w:p w14:paraId="0ACA36D8" w14:textId="161C647E" w:rsidR="00282A19" w:rsidRPr="0001721B" w:rsidRDefault="00282A19" w:rsidP="009B4C14">
            <w:pPr>
              <w:ind w:firstLine="0"/>
              <w:rPr>
                <w:rFonts w:ascii="Courier New" w:hAnsi="Courier New" w:cs="Courier New"/>
              </w:rPr>
            </w:pPr>
            <w:r w:rsidRPr="0001721B">
              <w:rPr>
                <w:rFonts w:ascii="Courier New" w:hAnsi="Courier New" w:cs="Courier New"/>
                <w:bCs/>
              </w:rPr>
              <w:t>if split string is invalid</w:t>
            </w:r>
          </w:p>
        </w:tc>
        <w:tc>
          <w:tcPr>
            <w:tcW w:w="1667" w:type="pct"/>
          </w:tcPr>
          <w:p w14:paraId="0AA6B21F" w14:textId="29D9CADF" w:rsidR="00282A19" w:rsidRDefault="00282A19" w:rsidP="009B4C14">
            <w:pPr>
              <w:ind w:firstLine="0"/>
            </w:pPr>
            <w:r>
              <w:t>O(1)</w:t>
            </w:r>
          </w:p>
        </w:tc>
        <w:tc>
          <w:tcPr>
            <w:tcW w:w="1667" w:type="pct"/>
          </w:tcPr>
          <w:p w14:paraId="282ED1AC" w14:textId="70E93351" w:rsidR="00282A19" w:rsidRDefault="00282A19" w:rsidP="009B4C14">
            <w:pPr>
              <w:ind w:firstLine="0"/>
            </w:pPr>
            <w:r>
              <w:t>1</w:t>
            </w:r>
          </w:p>
        </w:tc>
      </w:tr>
      <w:tr w:rsidR="00282A19" w14:paraId="5722A6D2" w14:textId="272E8023" w:rsidTr="006F5B58">
        <w:tc>
          <w:tcPr>
            <w:tcW w:w="1666" w:type="pct"/>
          </w:tcPr>
          <w:p w14:paraId="00FED136" w14:textId="4594C2D8" w:rsidR="00282A19" w:rsidRPr="0001721B" w:rsidRDefault="00282A19" w:rsidP="0001721B">
            <w:pPr>
              <w:pStyle w:val="Code"/>
              <w:rPr>
                <w:bCs/>
              </w:rPr>
            </w:pPr>
            <w:r w:rsidRPr="0001721B">
              <w:rPr>
                <w:bCs/>
              </w:rPr>
              <w:t>print course malformed error</w:t>
            </w:r>
          </w:p>
        </w:tc>
        <w:tc>
          <w:tcPr>
            <w:tcW w:w="1667" w:type="pct"/>
          </w:tcPr>
          <w:p w14:paraId="4AACB6F8" w14:textId="40BE01B1" w:rsidR="00282A19" w:rsidRDefault="00282A19" w:rsidP="009B4C14">
            <w:pPr>
              <w:ind w:firstLine="0"/>
            </w:pPr>
            <w:r>
              <w:t>O(1)</w:t>
            </w:r>
          </w:p>
        </w:tc>
        <w:tc>
          <w:tcPr>
            <w:tcW w:w="1667" w:type="pct"/>
          </w:tcPr>
          <w:p w14:paraId="3DF69196" w14:textId="3D629A72" w:rsidR="00282A19" w:rsidRDefault="00282A19" w:rsidP="009B4C14">
            <w:pPr>
              <w:ind w:firstLine="0"/>
            </w:pPr>
            <w:r>
              <w:t>1</w:t>
            </w:r>
          </w:p>
        </w:tc>
      </w:tr>
      <w:tr w:rsidR="00282A19" w14:paraId="50A5F7BA" w14:textId="373BFD49" w:rsidTr="006F5B58">
        <w:tc>
          <w:tcPr>
            <w:tcW w:w="1666" w:type="pct"/>
          </w:tcPr>
          <w:p w14:paraId="6766AD3D" w14:textId="7703C44A" w:rsidR="00282A19" w:rsidRPr="0001721B" w:rsidRDefault="00282A19" w:rsidP="0001721B">
            <w:pPr>
              <w:pStyle w:val="Code"/>
              <w:rPr>
                <w:bCs/>
              </w:rPr>
            </w:pPr>
            <w:r w:rsidRPr="0001721B">
              <w:rPr>
                <w:bCs/>
              </w:rPr>
              <w:t>exit program</w:t>
            </w:r>
          </w:p>
        </w:tc>
        <w:tc>
          <w:tcPr>
            <w:tcW w:w="1667" w:type="pct"/>
          </w:tcPr>
          <w:p w14:paraId="6910ED07" w14:textId="69B69BE6" w:rsidR="00282A19" w:rsidRDefault="00282A19" w:rsidP="009B4C14">
            <w:pPr>
              <w:ind w:firstLine="0"/>
            </w:pPr>
            <w:r>
              <w:t>O(1)</w:t>
            </w:r>
          </w:p>
        </w:tc>
        <w:tc>
          <w:tcPr>
            <w:tcW w:w="1667" w:type="pct"/>
          </w:tcPr>
          <w:p w14:paraId="1370B28A" w14:textId="0ACBD02C" w:rsidR="00282A19" w:rsidRDefault="00282A19" w:rsidP="009B4C14">
            <w:pPr>
              <w:ind w:firstLine="0"/>
            </w:pPr>
            <w:r>
              <w:t>1</w:t>
            </w:r>
          </w:p>
        </w:tc>
      </w:tr>
      <w:tr w:rsidR="00282A19" w14:paraId="29FCB4A8" w14:textId="657E0384" w:rsidTr="006F5B58">
        <w:tc>
          <w:tcPr>
            <w:tcW w:w="1666" w:type="pct"/>
          </w:tcPr>
          <w:p w14:paraId="0A1D8A38" w14:textId="668E3355" w:rsidR="00282A19" w:rsidRPr="0001721B" w:rsidRDefault="00282A19" w:rsidP="0001721B">
            <w:pPr>
              <w:pStyle w:val="Code"/>
              <w:rPr>
                <w:bCs/>
              </w:rPr>
            </w:pPr>
            <w:r w:rsidRPr="0001721B">
              <w:rPr>
                <w:bCs/>
              </w:rPr>
              <w:t>sanitize tokens</w:t>
            </w:r>
            <w:r w:rsidRPr="0001721B">
              <w:rPr>
                <w:bCs/>
              </w:rPr>
              <w:tab/>
            </w:r>
          </w:p>
        </w:tc>
        <w:tc>
          <w:tcPr>
            <w:tcW w:w="1667" w:type="pct"/>
          </w:tcPr>
          <w:p w14:paraId="2A4C2C2F" w14:textId="0E956FE7" w:rsidR="00282A19" w:rsidRDefault="00282A19" w:rsidP="009B4C14">
            <w:pPr>
              <w:ind w:firstLine="0"/>
            </w:pPr>
            <w:r>
              <w:t>O(1)</w:t>
            </w:r>
          </w:p>
        </w:tc>
        <w:tc>
          <w:tcPr>
            <w:tcW w:w="1667" w:type="pct"/>
          </w:tcPr>
          <w:p w14:paraId="2E59BF50" w14:textId="47FDE9C5" w:rsidR="00282A19" w:rsidRDefault="00282A19" w:rsidP="009B4C14">
            <w:pPr>
              <w:ind w:firstLine="0"/>
            </w:pPr>
            <w:r>
              <w:t>1</w:t>
            </w:r>
          </w:p>
        </w:tc>
      </w:tr>
      <w:tr w:rsidR="00282A19" w14:paraId="1D98B1A5" w14:textId="440D2A2B" w:rsidTr="006F5B58">
        <w:tc>
          <w:tcPr>
            <w:tcW w:w="1666" w:type="pct"/>
          </w:tcPr>
          <w:p w14:paraId="5EAB67CC" w14:textId="785425CF" w:rsidR="00282A19" w:rsidRPr="0001721B" w:rsidRDefault="00282A19" w:rsidP="0001721B">
            <w:pPr>
              <w:pStyle w:val="Code"/>
              <w:rPr>
                <w:bCs/>
              </w:rPr>
            </w:pPr>
            <w:r w:rsidRPr="0001721B">
              <w:rPr>
                <w:bCs/>
              </w:rPr>
              <w:t>set first token to courseNumber</w:t>
            </w:r>
          </w:p>
        </w:tc>
        <w:tc>
          <w:tcPr>
            <w:tcW w:w="1667" w:type="pct"/>
          </w:tcPr>
          <w:p w14:paraId="70B9E3FC" w14:textId="69374833" w:rsidR="00282A19" w:rsidRDefault="00282A19" w:rsidP="009B4C14">
            <w:pPr>
              <w:ind w:firstLine="0"/>
            </w:pPr>
            <w:r>
              <w:t>O(1)</w:t>
            </w:r>
          </w:p>
        </w:tc>
        <w:tc>
          <w:tcPr>
            <w:tcW w:w="1667" w:type="pct"/>
          </w:tcPr>
          <w:p w14:paraId="48177FC0" w14:textId="72FE16D6" w:rsidR="00282A19" w:rsidRDefault="00282A19" w:rsidP="009B4C14">
            <w:pPr>
              <w:ind w:firstLine="0"/>
            </w:pPr>
            <w:r>
              <w:t>1</w:t>
            </w:r>
          </w:p>
        </w:tc>
      </w:tr>
      <w:tr w:rsidR="00282A19" w14:paraId="24F810DB" w14:textId="488CB135" w:rsidTr="006F5B58">
        <w:tc>
          <w:tcPr>
            <w:tcW w:w="1666" w:type="pct"/>
          </w:tcPr>
          <w:p w14:paraId="05E3C9A2" w14:textId="4F3B5F8C" w:rsidR="00282A19" w:rsidRPr="0001721B" w:rsidRDefault="00282A19" w:rsidP="0001721B">
            <w:pPr>
              <w:pStyle w:val="Code"/>
              <w:rPr>
                <w:bCs/>
              </w:rPr>
            </w:pPr>
            <w:r w:rsidRPr="0001721B">
              <w:rPr>
                <w:bCs/>
              </w:rPr>
              <w:t>set second token to courseTitle</w:t>
            </w:r>
          </w:p>
        </w:tc>
        <w:tc>
          <w:tcPr>
            <w:tcW w:w="1667" w:type="pct"/>
          </w:tcPr>
          <w:p w14:paraId="0EBAF24B" w14:textId="66F4F869" w:rsidR="00282A19" w:rsidRDefault="00282A19" w:rsidP="009B4C14">
            <w:pPr>
              <w:ind w:firstLine="0"/>
            </w:pPr>
            <w:r>
              <w:t>O(1)</w:t>
            </w:r>
          </w:p>
        </w:tc>
        <w:tc>
          <w:tcPr>
            <w:tcW w:w="1667" w:type="pct"/>
          </w:tcPr>
          <w:p w14:paraId="58770A88" w14:textId="18BEFBA4" w:rsidR="00282A19" w:rsidRDefault="00282A19" w:rsidP="009B4C14">
            <w:pPr>
              <w:ind w:firstLine="0"/>
            </w:pPr>
            <w:r>
              <w:t>1</w:t>
            </w:r>
          </w:p>
        </w:tc>
      </w:tr>
      <w:tr w:rsidR="00282A19" w14:paraId="7A139C92" w14:textId="69DBD9CC" w:rsidTr="006F5B58">
        <w:tc>
          <w:tcPr>
            <w:tcW w:w="1666" w:type="pct"/>
          </w:tcPr>
          <w:p w14:paraId="5BAB54F5" w14:textId="33CD66AF" w:rsidR="00282A19" w:rsidRPr="0001721B" w:rsidRDefault="00282A19" w:rsidP="0001721B">
            <w:pPr>
              <w:pStyle w:val="Code"/>
              <w:rPr>
                <w:bCs/>
              </w:rPr>
            </w:pPr>
            <w:r w:rsidRPr="0001721B">
              <w:rPr>
                <w:bCs/>
              </w:rPr>
              <w:t>if there are 3 or more tokens</w:t>
            </w:r>
          </w:p>
        </w:tc>
        <w:tc>
          <w:tcPr>
            <w:tcW w:w="1667" w:type="pct"/>
          </w:tcPr>
          <w:p w14:paraId="56E72C12" w14:textId="73DC7B46" w:rsidR="00282A19" w:rsidRDefault="00282A19" w:rsidP="009B4C14">
            <w:pPr>
              <w:ind w:firstLine="0"/>
            </w:pPr>
            <w:r>
              <w:t>O(1)</w:t>
            </w:r>
          </w:p>
        </w:tc>
        <w:tc>
          <w:tcPr>
            <w:tcW w:w="1667" w:type="pct"/>
          </w:tcPr>
          <w:p w14:paraId="323F5182" w14:textId="71C88BA1" w:rsidR="00282A19" w:rsidRDefault="00282A19" w:rsidP="009B4C14">
            <w:pPr>
              <w:ind w:firstLine="0"/>
            </w:pPr>
            <w:r>
              <w:t>1</w:t>
            </w:r>
          </w:p>
        </w:tc>
      </w:tr>
      <w:tr w:rsidR="00282A19" w14:paraId="5A3EFB50" w14:textId="4226BF5E" w:rsidTr="006F5B58">
        <w:tc>
          <w:tcPr>
            <w:tcW w:w="1666" w:type="pct"/>
          </w:tcPr>
          <w:p w14:paraId="5D6A82C0" w14:textId="69E925D5" w:rsidR="00282A19" w:rsidRPr="0001721B" w:rsidRDefault="00282A19" w:rsidP="0001721B">
            <w:pPr>
              <w:pStyle w:val="Code"/>
              <w:rPr>
                <w:bCs/>
              </w:rPr>
            </w:pPr>
            <w:r w:rsidRPr="0001721B">
              <w:rPr>
                <w:bCs/>
              </w:rPr>
              <w:t>for each additional token</w:t>
            </w:r>
          </w:p>
        </w:tc>
        <w:tc>
          <w:tcPr>
            <w:tcW w:w="1667" w:type="pct"/>
          </w:tcPr>
          <w:p w14:paraId="5A26E760" w14:textId="56BC7403" w:rsidR="00282A19" w:rsidRDefault="00282A19" w:rsidP="009B4C14">
            <w:pPr>
              <w:ind w:firstLine="0"/>
            </w:pPr>
            <w:r>
              <w:t>O(1)</w:t>
            </w:r>
          </w:p>
        </w:tc>
        <w:tc>
          <w:tcPr>
            <w:tcW w:w="1667" w:type="pct"/>
          </w:tcPr>
          <w:p w14:paraId="63885C80" w14:textId="16BB702F" w:rsidR="00282A19" w:rsidRDefault="00282A19" w:rsidP="009B4C14">
            <w:pPr>
              <w:ind w:firstLine="0"/>
            </w:pPr>
            <w:r>
              <w:t>1</w:t>
            </w:r>
          </w:p>
        </w:tc>
      </w:tr>
      <w:tr w:rsidR="00282A19" w14:paraId="60C61469" w14:textId="01519529" w:rsidTr="006F5B58">
        <w:tc>
          <w:tcPr>
            <w:tcW w:w="1666" w:type="pct"/>
          </w:tcPr>
          <w:p w14:paraId="3D3C18DC" w14:textId="305D498D" w:rsidR="00282A19" w:rsidRPr="0001721B" w:rsidRDefault="00282A19" w:rsidP="0001721B">
            <w:pPr>
              <w:pStyle w:val="Code"/>
              <w:rPr>
                <w:bCs/>
              </w:rPr>
            </w:pPr>
            <w:r w:rsidRPr="0001721B">
              <w:rPr>
                <w:bCs/>
              </w:rPr>
              <w:t xml:space="preserve">add token to prerequisites vector </w:t>
            </w:r>
          </w:p>
        </w:tc>
        <w:tc>
          <w:tcPr>
            <w:tcW w:w="1667" w:type="pct"/>
          </w:tcPr>
          <w:p w14:paraId="45927FDF" w14:textId="5ACDF724" w:rsidR="00282A19" w:rsidRDefault="00282A19" w:rsidP="009B4C14">
            <w:pPr>
              <w:ind w:firstLine="0"/>
            </w:pPr>
            <w:r>
              <w:t>O(n)</w:t>
            </w:r>
          </w:p>
        </w:tc>
        <w:tc>
          <w:tcPr>
            <w:tcW w:w="1667" w:type="pct"/>
          </w:tcPr>
          <w:p w14:paraId="31D406A2" w14:textId="2A8EF7E5" w:rsidR="00282A19" w:rsidRDefault="00282A19" w:rsidP="009B4C14">
            <w:pPr>
              <w:ind w:firstLine="0"/>
            </w:pPr>
            <w:r>
              <w:t>n</w:t>
            </w:r>
          </w:p>
        </w:tc>
      </w:tr>
      <w:tr w:rsidR="00282A19" w14:paraId="06ACD7E7" w14:textId="2E0F4C4C" w:rsidTr="006F5B58">
        <w:tc>
          <w:tcPr>
            <w:tcW w:w="1666" w:type="pct"/>
          </w:tcPr>
          <w:p w14:paraId="2A09E9A5" w14:textId="05DB72A7" w:rsidR="00282A19" w:rsidRPr="0001721B" w:rsidRDefault="00282A19" w:rsidP="0001721B">
            <w:pPr>
              <w:pStyle w:val="Code"/>
              <w:rPr>
                <w:bCs/>
              </w:rPr>
            </w:pPr>
            <w:r w:rsidRPr="0001721B">
              <w:rPr>
                <w:bCs/>
              </w:rPr>
              <w:t>return course</w:t>
            </w:r>
          </w:p>
        </w:tc>
        <w:tc>
          <w:tcPr>
            <w:tcW w:w="1667" w:type="pct"/>
          </w:tcPr>
          <w:p w14:paraId="59552F30" w14:textId="08B01EC6" w:rsidR="00282A19" w:rsidRDefault="00282A19" w:rsidP="009B4C14">
            <w:pPr>
              <w:ind w:firstLine="0"/>
            </w:pPr>
            <w:r>
              <w:t>O(1)</w:t>
            </w:r>
          </w:p>
        </w:tc>
        <w:tc>
          <w:tcPr>
            <w:tcW w:w="1667" w:type="pct"/>
          </w:tcPr>
          <w:p w14:paraId="1BEEBD9D" w14:textId="67994B06" w:rsidR="00282A19" w:rsidRDefault="00282A19" w:rsidP="009B4C14">
            <w:pPr>
              <w:ind w:firstLine="0"/>
            </w:pPr>
            <w:r>
              <w:t>1</w:t>
            </w:r>
          </w:p>
        </w:tc>
      </w:tr>
    </w:tbl>
    <w:p w14:paraId="388CEC93" w14:textId="77777777" w:rsidR="00A046B6" w:rsidRDefault="00A046B6" w:rsidP="009B4C14"/>
    <w:tbl>
      <w:tblPr>
        <w:tblStyle w:val="TableGrid"/>
        <w:tblW w:w="5000" w:type="pct"/>
        <w:tblLook w:val="04A0" w:firstRow="1" w:lastRow="0" w:firstColumn="1" w:lastColumn="0" w:noHBand="0" w:noVBand="1"/>
      </w:tblPr>
      <w:tblGrid>
        <w:gridCol w:w="3116"/>
        <w:gridCol w:w="3117"/>
        <w:gridCol w:w="3117"/>
      </w:tblGrid>
      <w:tr w:rsidR="006F5B58" w14:paraId="4F7714D5" w14:textId="77777777" w:rsidTr="00E00AB0">
        <w:tc>
          <w:tcPr>
            <w:tcW w:w="1666" w:type="pct"/>
          </w:tcPr>
          <w:p w14:paraId="040937F7" w14:textId="2E71064C" w:rsidR="006F5B58" w:rsidRDefault="006F5B58" w:rsidP="006F5B58">
            <w:pPr>
              <w:ind w:firstLine="0"/>
            </w:pPr>
            <w:r>
              <w:t>loadCourseFile (Vector)</w:t>
            </w:r>
          </w:p>
        </w:tc>
        <w:tc>
          <w:tcPr>
            <w:tcW w:w="1667" w:type="pct"/>
          </w:tcPr>
          <w:p w14:paraId="70B4B2A7" w14:textId="17A1C627" w:rsidR="006F5B58" w:rsidRDefault="006F5B58" w:rsidP="006F5B58">
            <w:pPr>
              <w:ind w:firstLine="0"/>
            </w:pPr>
            <w:r>
              <w:t>Time Complexity (Worst Case)</w:t>
            </w:r>
          </w:p>
        </w:tc>
        <w:tc>
          <w:tcPr>
            <w:tcW w:w="1667" w:type="pct"/>
          </w:tcPr>
          <w:p w14:paraId="5F36AC26" w14:textId="5464D5A2" w:rsidR="006F5B58" w:rsidRDefault="006F5B58" w:rsidP="006F5B58">
            <w:pPr>
              <w:ind w:firstLine="0"/>
            </w:pPr>
            <w:r>
              <w:t>Number of calls</w:t>
            </w:r>
          </w:p>
        </w:tc>
      </w:tr>
      <w:tr w:rsidR="006F5B58" w14:paraId="32490059" w14:textId="77777777" w:rsidTr="00E00AB0">
        <w:tc>
          <w:tcPr>
            <w:tcW w:w="1666" w:type="pct"/>
          </w:tcPr>
          <w:p w14:paraId="176D5AF2" w14:textId="77777777" w:rsidR="00346C20" w:rsidRPr="00406667" w:rsidRDefault="00346C20" w:rsidP="00346C20">
            <w:pPr>
              <w:pStyle w:val="Code"/>
              <w:rPr>
                <w:bCs/>
              </w:rPr>
            </w:pPr>
            <w:r w:rsidRPr="00406667">
              <w:rPr>
                <w:bCs/>
              </w:rPr>
              <w:t>open filePath</w:t>
            </w:r>
          </w:p>
          <w:p w14:paraId="2666FFDB" w14:textId="77777777" w:rsidR="006F5B58" w:rsidRPr="00406667" w:rsidRDefault="006F5B58" w:rsidP="006F5B58">
            <w:pPr>
              <w:ind w:firstLine="0"/>
              <w:rPr>
                <w:rFonts w:ascii="Courier New" w:hAnsi="Courier New" w:cs="Courier New"/>
              </w:rPr>
            </w:pPr>
          </w:p>
        </w:tc>
        <w:tc>
          <w:tcPr>
            <w:tcW w:w="1667" w:type="pct"/>
          </w:tcPr>
          <w:p w14:paraId="58722B2E" w14:textId="6B2084CE" w:rsidR="006F5B58" w:rsidRDefault="006F5B58" w:rsidP="006F5B58">
            <w:pPr>
              <w:ind w:firstLine="0"/>
            </w:pPr>
            <w:r>
              <w:t>O(1)</w:t>
            </w:r>
          </w:p>
        </w:tc>
        <w:tc>
          <w:tcPr>
            <w:tcW w:w="1667" w:type="pct"/>
          </w:tcPr>
          <w:p w14:paraId="2EEF6D83" w14:textId="5993CEEA" w:rsidR="006F5B58" w:rsidRDefault="006F5B58" w:rsidP="006F5B58">
            <w:pPr>
              <w:ind w:firstLine="0"/>
            </w:pPr>
            <w:r>
              <w:t>1</w:t>
            </w:r>
          </w:p>
        </w:tc>
      </w:tr>
      <w:tr w:rsidR="006F5B58" w14:paraId="3994C79D" w14:textId="77777777" w:rsidTr="00E00AB0">
        <w:tc>
          <w:tcPr>
            <w:tcW w:w="1666" w:type="pct"/>
          </w:tcPr>
          <w:p w14:paraId="5C3E3BA4" w14:textId="77777777" w:rsidR="00346C20" w:rsidRPr="00406667" w:rsidRDefault="00346C20" w:rsidP="00346C20">
            <w:pPr>
              <w:pStyle w:val="Code"/>
              <w:rPr>
                <w:bCs/>
              </w:rPr>
            </w:pPr>
            <w:r w:rsidRPr="00406667">
              <w:rPr>
                <w:bCs/>
              </w:rPr>
              <w:t>if filePath opened successfully</w:t>
            </w:r>
          </w:p>
          <w:p w14:paraId="359F344B" w14:textId="77777777" w:rsidR="006F5B58" w:rsidRPr="00406667" w:rsidRDefault="006F5B58" w:rsidP="006F5B58">
            <w:pPr>
              <w:ind w:firstLine="0"/>
              <w:rPr>
                <w:rFonts w:ascii="Courier New" w:hAnsi="Courier New" w:cs="Courier New"/>
              </w:rPr>
            </w:pPr>
          </w:p>
        </w:tc>
        <w:tc>
          <w:tcPr>
            <w:tcW w:w="1667" w:type="pct"/>
          </w:tcPr>
          <w:p w14:paraId="37A5F28B" w14:textId="1675DF6C" w:rsidR="006F5B58" w:rsidRDefault="006F5B58" w:rsidP="006F5B58">
            <w:pPr>
              <w:ind w:firstLine="0"/>
            </w:pPr>
            <w:r>
              <w:t>O(1)</w:t>
            </w:r>
          </w:p>
        </w:tc>
        <w:tc>
          <w:tcPr>
            <w:tcW w:w="1667" w:type="pct"/>
          </w:tcPr>
          <w:p w14:paraId="74569B68" w14:textId="4308E1BD" w:rsidR="006F5B58" w:rsidRDefault="006F5B58" w:rsidP="006F5B58">
            <w:pPr>
              <w:ind w:firstLine="0"/>
            </w:pPr>
            <w:r>
              <w:t>1</w:t>
            </w:r>
          </w:p>
        </w:tc>
      </w:tr>
      <w:tr w:rsidR="006F5B58" w14:paraId="25872BFE" w14:textId="77777777" w:rsidTr="00E00AB0">
        <w:tc>
          <w:tcPr>
            <w:tcW w:w="1666" w:type="pct"/>
          </w:tcPr>
          <w:p w14:paraId="1BBA9BFE" w14:textId="7312B3E2" w:rsidR="006F5B58" w:rsidRPr="00406667" w:rsidRDefault="00346C20" w:rsidP="006F5B58">
            <w:pPr>
              <w:ind w:firstLine="0"/>
              <w:rPr>
                <w:rFonts w:ascii="Courier New" w:hAnsi="Courier New" w:cs="Courier New"/>
              </w:rPr>
            </w:pPr>
            <w:r w:rsidRPr="00406667">
              <w:rPr>
                <w:rFonts w:ascii="Courier New" w:hAnsi="Courier New" w:cs="Courier New"/>
                <w:bCs/>
              </w:rPr>
              <w:t>create fileLine variable</w:t>
            </w:r>
          </w:p>
        </w:tc>
        <w:tc>
          <w:tcPr>
            <w:tcW w:w="1667" w:type="pct"/>
          </w:tcPr>
          <w:p w14:paraId="60FF1D76" w14:textId="46C8EFA5" w:rsidR="006F5B58" w:rsidRDefault="006F5B58" w:rsidP="006F5B58">
            <w:pPr>
              <w:ind w:firstLine="0"/>
            </w:pPr>
            <w:r>
              <w:t>O(1)</w:t>
            </w:r>
          </w:p>
        </w:tc>
        <w:tc>
          <w:tcPr>
            <w:tcW w:w="1667" w:type="pct"/>
          </w:tcPr>
          <w:p w14:paraId="361A2EEE" w14:textId="259E5A92" w:rsidR="006F5B58" w:rsidRDefault="006F5B58" w:rsidP="006F5B58">
            <w:pPr>
              <w:ind w:firstLine="0"/>
            </w:pPr>
            <w:r>
              <w:t>1</w:t>
            </w:r>
          </w:p>
        </w:tc>
      </w:tr>
      <w:tr w:rsidR="006F5B58" w14:paraId="624F3315" w14:textId="77777777" w:rsidTr="00E00AB0">
        <w:tc>
          <w:tcPr>
            <w:tcW w:w="1666" w:type="pct"/>
          </w:tcPr>
          <w:p w14:paraId="4DAF6658" w14:textId="45F305A9" w:rsidR="006F5B58" w:rsidRPr="00406667" w:rsidRDefault="00346C20" w:rsidP="006F5B58">
            <w:pPr>
              <w:ind w:firstLine="0"/>
              <w:rPr>
                <w:rFonts w:ascii="Courier New" w:hAnsi="Courier New" w:cs="Courier New"/>
              </w:rPr>
            </w:pPr>
            <w:r w:rsidRPr="00406667">
              <w:rPr>
                <w:rFonts w:ascii="Courier New" w:hAnsi="Courier New" w:cs="Courier New"/>
                <w:bCs/>
              </w:rPr>
              <w:t>while line is not end of file</w:t>
            </w:r>
          </w:p>
        </w:tc>
        <w:tc>
          <w:tcPr>
            <w:tcW w:w="1667" w:type="pct"/>
          </w:tcPr>
          <w:p w14:paraId="5CF62B36" w14:textId="77E633A6" w:rsidR="006F5B58" w:rsidRDefault="006F5B58" w:rsidP="006F5B58">
            <w:pPr>
              <w:ind w:firstLine="0"/>
            </w:pPr>
            <w:r>
              <w:t>O(</w:t>
            </w:r>
            <w:r w:rsidR="00346C20">
              <w:t>1</w:t>
            </w:r>
            <w:r>
              <w:t>)</w:t>
            </w:r>
          </w:p>
        </w:tc>
        <w:tc>
          <w:tcPr>
            <w:tcW w:w="1667" w:type="pct"/>
          </w:tcPr>
          <w:p w14:paraId="6AE4B060" w14:textId="4B22DE07" w:rsidR="006F5B58" w:rsidRDefault="00346C20" w:rsidP="006F5B58">
            <w:pPr>
              <w:ind w:firstLine="0"/>
            </w:pPr>
            <w:r>
              <w:t>n</w:t>
            </w:r>
          </w:p>
        </w:tc>
      </w:tr>
      <w:tr w:rsidR="006F5B58" w14:paraId="0BBCF378" w14:textId="77777777" w:rsidTr="00E00AB0">
        <w:tc>
          <w:tcPr>
            <w:tcW w:w="1666" w:type="pct"/>
          </w:tcPr>
          <w:p w14:paraId="13678F2A" w14:textId="0B6E1D9E" w:rsidR="006F5B58" w:rsidRPr="00406667" w:rsidRDefault="00346C20" w:rsidP="006F5B58">
            <w:pPr>
              <w:ind w:firstLine="0"/>
              <w:rPr>
                <w:rFonts w:ascii="Courier New" w:hAnsi="Courier New" w:cs="Courier New"/>
              </w:rPr>
            </w:pPr>
            <w:r w:rsidRPr="00406667">
              <w:rPr>
                <w:rFonts w:ascii="Courier New" w:hAnsi="Courier New" w:cs="Courier New"/>
                <w:bCs/>
              </w:rPr>
              <w:t>read file line into fileLine variable</w:t>
            </w:r>
          </w:p>
        </w:tc>
        <w:tc>
          <w:tcPr>
            <w:tcW w:w="1667" w:type="pct"/>
          </w:tcPr>
          <w:p w14:paraId="06EBEC45" w14:textId="4FD26C74" w:rsidR="006F5B58" w:rsidRDefault="006F5B58" w:rsidP="006F5B58">
            <w:pPr>
              <w:ind w:firstLine="0"/>
            </w:pPr>
            <w:r>
              <w:t>O(1)</w:t>
            </w:r>
          </w:p>
        </w:tc>
        <w:tc>
          <w:tcPr>
            <w:tcW w:w="1667" w:type="pct"/>
          </w:tcPr>
          <w:p w14:paraId="23D3B469" w14:textId="5E2216CE" w:rsidR="006F5B58" w:rsidRDefault="00346C20" w:rsidP="006F5B58">
            <w:pPr>
              <w:ind w:firstLine="0"/>
            </w:pPr>
            <w:r>
              <w:t>n</w:t>
            </w:r>
          </w:p>
        </w:tc>
      </w:tr>
      <w:tr w:rsidR="006F5B58" w14:paraId="5B0D5812" w14:textId="77777777" w:rsidTr="00E00AB0">
        <w:tc>
          <w:tcPr>
            <w:tcW w:w="1666" w:type="pct"/>
          </w:tcPr>
          <w:p w14:paraId="6AD4F578" w14:textId="7C78A951" w:rsidR="006F5B58" w:rsidRPr="00406667" w:rsidRDefault="00346C20" w:rsidP="006F5B58">
            <w:pPr>
              <w:ind w:firstLine="0"/>
              <w:rPr>
                <w:rFonts w:ascii="Courier New" w:hAnsi="Courier New" w:cs="Courier New"/>
              </w:rPr>
            </w:pPr>
            <w:r w:rsidRPr="00406667">
              <w:rPr>
                <w:rFonts w:ascii="Courier New" w:hAnsi="Courier New" w:cs="Courier New"/>
                <w:bCs/>
              </w:rPr>
              <w:t>call processCourse with fileLine</w:t>
            </w:r>
          </w:p>
        </w:tc>
        <w:tc>
          <w:tcPr>
            <w:tcW w:w="1667" w:type="pct"/>
          </w:tcPr>
          <w:p w14:paraId="06D9E340" w14:textId="3BC6F521" w:rsidR="006F5B58" w:rsidRDefault="006F5B58" w:rsidP="006F5B58">
            <w:pPr>
              <w:ind w:firstLine="0"/>
            </w:pPr>
            <w:r>
              <w:t>O(</w:t>
            </w:r>
            <w:r w:rsidR="00346C20">
              <w:t>n</w:t>
            </w:r>
            <w:r>
              <w:t>)</w:t>
            </w:r>
          </w:p>
        </w:tc>
        <w:tc>
          <w:tcPr>
            <w:tcW w:w="1667" w:type="pct"/>
          </w:tcPr>
          <w:p w14:paraId="6FEFBC07" w14:textId="09747C6E" w:rsidR="006F5B58" w:rsidRDefault="0075138C" w:rsidP="006F5B58">
            <w:pPr>
              <w:ind w:firstLine="0"/>
            </w:pPr>
            <w:r>
              <w:t>n</w:t>
            </w:r>
          </w:p>
        </w:tc>
      </w:tr>
      <w:tr w:rsidR="006F5B58" w14:paraId="7F3FA9B6" w14:textId="77777777" w:rsidTr="00E00AB0">
        <w:tc>
          <w:tcPr>
            <w:tcW w:w="1666" w:type="pct"/>
          </w:tcPr>
          <w:p w14:paraId="29F88A60" w14:textId="08EE5108" w:rsidR="006F5B58" w:rsidRPr="00406667" w:rsidRDefault="00346C20" w:rsidP="006F5B58">
            <w:pPr>
              <w:ind w:firstLine="0"/>
              <w:rPr>
                <w:rFonts w:ascii="Courier New" w:hAnsi="Courier New" w:cs="Courier New"/>
              </w:rPr>
            </w:pPr>
            <w:r w:rsidRPr="00406667">
              <w:rPr>
                <w:rFonts w:ascii="Courier New" w:hAnsi="Courier New" w:cs="Courier New"/>
                <w:bCs/>
              </w:rPr>
              <w:t xml:space="preserve">add course to </w:t>
            </w:r>
            <w:r w:rsidRPr="00406667">
              <w:rPr>
                <w:rFonts w:ascii="Courier New" w:hAnsi="Courier New" w:cs="Courier New"/>
              </w:rPr>
              <w:t>courses</w:t>
            </w:r>
          </w:p>
        </w:tc>
        <w:tc>
          <w:tcPr>
            <w:tcW w:w="1667" w:type="pct"/>
          </w:tcPr>
          <w:p w14:paraId="3EE14490" w14:textId="28D608D8" w:rsidR="006F5B58" w:rsidRDefault="006F5B58" w:rsidP="006F5B58">
            <w:pPr>
              <w:ind w:firstLine="0"/>
            </w:pPr>
            <w:r>
              <w:t>O(</w:t>
            </w:r>
            <w:r w:rsidR="00346C20">
              <w:t>n</w:t>
            </w:r>
            <w:r>
              <w:t>)</w:t>
            </w:r>
          </w:p>
        </w:tc>
        <w:tc>
          <w:tcPr>
            <w:tcW w:w="1667" w:type="pct"/>
          </w:tcPr>
          <w:p w14:paraId="63103149" w14:textId="611DE027" w:rsidR="006F5B58" w:rsidRDefault="00346C20" w:rsidP="006F5B58">
            <w:pPr>
              <w:ind w:firstLine="0"/>
            </w:pPr>
            <w:r>
              <w:t>n</w:t>
            </w:r>
          </w:p>
        </w:tc>
      </w:tr>
      <w:tr w:rsidR="006F5B58" w14:paraId="18D96C41" w14:textId="77777777" w:rsidTr="00E00AB0">
        <w:tc>
          <w:tcPr>
            <w:tcW w:w="1666" w:type="pct"/>
          </w:tcPr>
          <w:p w14:paraId="485EB669" w14:textId="13E6BB51" w:rsidR="006F5B58" w:rsidRPr="00406667" w:rsidRDefault="00346C20" w:rsidP="006F5B58">
            <w:pPr>
              <w:ind w:firstLine="0"/>
              <w:rPr>
                <w:rFonts w:ascii="Courier New" w:hAnsi="Courier New" w:cs="Courier New"/>
              </w:rPr>
            </w:pPr>
            <w:r w:rsidRPr="00406667">
              <w:rPr>
                <w:rFonts w:ascii="Courier New" w:hAnsi="Courier New" w:cs="Courier New"/>
                <w:bCs/>
              </w:rPr>
              <w:t>close filePath</w:t>
            </w:r>
          </w:p>
        </w:tc>
        <w:tc>
          <w:tcPr>
            <w:tcW w:w="1667" w:type="pct"/>
          </w:tcPr>
          <w:p w14:paraId="7488A765" w14:textId="4D24F2C9" w:rsidR="006F5B58" w:rsidRDefault="006F5B58" w:rsidP="006F5B58">
            <w:pPr>
              <w:ind w:firstLine="0"/>
            </w:pPr>
            <w:r>
              <w:t>O(1)</w:t>
            </w:r>
          </w:p>
        </w:tc>
        <w:tc>
          <w:tcPr>
            <w:tcW w:w="1667" w:type="pct"/>
          </w:tcPr>
          <w:p w14:paraId="398AB1F2" w14:textId="1D82E8A1" w:rsidR="006F5B58" w:rsidRDefault="006F5B58" w:rsidP="006F5B58">
            <w:pPr>
              <w:ind w:firstLine="0"/>
            </w:pPr>
            <w:r>
              <w:t>1</w:t>
            </w:r>
          </w:p>
        </w:tc>
      </w:tr>
      <w:tr w:rsidR="006F5B58" w14:paraId="38F8F0A5" w14:textId="77777777" w:rsidTr="00E00AB0">
        <w:tc>
          <w:tcPr>
            <w:tcW w:w="1666" w:type="pct"/>
          </w:tcPr>
          <w:p w14:paraId="681ABD32" w14:textId="57E6AF88" w:rsidR="006F5B58" w:rsidRPr="00406667" w:rsidRDefault="00406667" w:rsidP="00406667">
            <w:pPr>
              <w:pStyle w:val="Code"/>
              <w:rPr>
                <w:bCs/>
              </w:rPr>
            </w:pPr>
            <w:r w:rsidRPr="00406667">
              <w:rPr>
                <w:bCs/>
              </w:rPr>
              <w:t>e</w:t>
            </w:r>
            <w:r w:rsidR="00346C20" w:rsidRPr="00406667">
              <w:rPr>
                <w:bCs/>
              </w:rPr>
              <w:t>lse</w:t>
            </w:r>
            <w:r w:rsidRPr="00406667">
              <w:rPr>
                <w:bCs/>
              </w:rPr>
              <w:t xml:space="preserve"> </w:t>
            </w:r>
            <w:r w:rsidR="00346C20" w:rsidRPr="00406667">
              <w:rPr>
                <w:bCs/>
              </w:rPr>
              <w:t>print file open error</w:t>
            </w:r>
          </w:p>
        </w:tc>
        <w:tc>
          <w:tcPr>
            <w:tcW w:w="1667" w:type="pct"/>
          </w:tcPr>
          <w:p w14:paraId="64D92138" w14:textId="422339A3" w:rsidR="006F5B58" w:rsidRDefault="006F5B58" w:rsidP="006F5B58">
            <w:pPr>
              <w:ind w:firstLine="0"/>
            </w:pPr>
            <w:r>
              <w:t>O(1)</w:t>
            </w:r>
          </w:p>
        </w:tc>
        <w:tc>
          <w:tcPr>
            <w:tcW w:w="1667" w:type="pct"/>
          </w:tcPr>
          <w:p w14:paraId="78DC5D6C" w14:textId="5C66F130" w:rsidR="006F5B58" w:rsidRDefault="006F5B58" w:rsidP="006F5B58">
            <w:pPr>
              <w:ind w:firstLine="0"/>
            </w:pPr>
            <w:r>
              <w:t>1</w:t>
            </w:r>
          </w:p>
        </w:tc>
      </w:tr>
      <w:tr w:rsidR="006F5B58" w14:paraId="287FD4D0" w14:textId="77777777" w:rsidTr="00E00AB0">
        <w:tc>
          <w:tcPr>
            <w:tcW w:w="1666" w:type="pct"/>
          </w:tcPr>
          <w:p w14:paraId="5B81DDCA" w14:textId="5B1CACAF" w:rsidR="006F5B58" w:rsidRPr="00406667" w:rsidRDefault="00346C20" w:rsidP="006F5B58">
            <w:pPr>
              <w:ind w:firstLine="0"/>
              <w:rPr>
                <w:rFonts w:ascii="Courier New" w:hAnsi="Courier New" w:cs="Courier New"/>
              </w:rPr>
            </w:pPr>
            <w:r w:rsidRPr="00406667">
              <w:rPr>
                <w:rFonts w:ascii="Courier New" w:hAnsi="Courier New" w:cs="Courier New"/>
                <w:bCs/>
              </w:rPr>
              <w:t>exit program</w:t>
            </w:r>
          </w:p>
        </w:tc>
        <w:tc>
          <w:tcPr>
            <w:tcW w:w="1667" w:type="pct"/>
          </w:tcPr>
          <w:p w14:paraId="20267E07" w14:textId="226BAA79" w:rsidR="006F5B58" w:rsidRDefault="006F5B58" w:rsidP="006F5B58">
            <w:pPr>
              <w:ind w:firstLine="0"/>
            </w:pPr>
            <w:r>
              <w:t>O(1)</w:t>
            </w:r>
          </w:p>
        </w:tc>
        <w:tc>
          <w:tcPr>
            <w:tcW w:w="1667" w:type="pct"/>
          </w:tcPr>
          <w:p w14:paraId="7FBD9EBE" w14:textId="1777BBA0" w:rsidR="006F5B58" w:rsidRDefault="006F5B58" w:rsidP="006F5B58">
            <w:pPr>
              <w:ind w:firstLine="0"/>
            </w:pPr>
            <w:r>
              <w:t>1</w:t>
            </w:r>
          </w:p>
        </w:tc>
      </w:tr>
    </w:tbl>
    <w:p w14:paraId="15517AB1" w14:textId="77777777" w:rsidR="006F5B58" w:rsidRDefault="006F5B58" w:rsidP="009B4C14"/>
    <w:tbl>
      <w:tblPr>
        <w:tblStyle w:val="TableGrid"/>
        <w:tblW w:w="5000" w:type="pct"/>
        <w:tblLook w:val="04A0" w:firstRow="1" w:lastRow="0" w:firstColumn="1" w:lastColumn="0" w:noHBand="0" w:noVBand="1"/>
      </w:tblPr>
      <w:tblGrid>
        <w:gridCol w:w="3116"/>
        <w:gridCol w:w="3117"/>
        <w:gridCol w:w="3117"/>
      </w:tblGrid>
      <w:tr w:rsidR="00E00AB0" w14:paraId="2A874EB8" w14:textId="77777777" w:rsidTr="007561F8">
        <w:tc>
          <w:tcPr>
            <w:tcW w:w="1666" w:type="pct"/>
          </w:tcPr>
          <w:p w14:paraId="6AAC2558" w14:textId="1248902A" w:rsidR="00E00AB0" w:rsidRDefault="00E00AB0" w:rsidP="00E00AB0">
            <w:pPr>
              <w:ind w:firstLine="0"/>
            </w:pPr>
            <w:r>
              <w:t>loadCourseFile</w:t>
            </w:r>
            <w:r>
              <w:t xml:space="preserve"> (Hash Table)</w:t>
            </w:r>
          </w:p>
        </w:tc>
        <w:tc>
          <w:tcPr>
            <w:tcW w:w="1667" w:type="pct"/>
          </w:tcPr>
          <w:p w14:paraId="69217EB4" w14:textId="12D7F801" w:rsidR="00E00AB0" w:rsidRDefault="00E00AB0" w:rsidP="00E00AB0">
            <w:pPr>
              <w:ind w:firstLine="0"/>
            </w:pPr>
            <w:r>
              <w:t>Time Complexity (Worst Case)</w:t>
            </w:r>
          </w:p>
        </w:tc>
        <w:tc>
          <w:tcPr>
            <w:tcW w:w="1667" w:type="pct"/>
          </w:tcPr>
          <w:p w14:paraId="4506A225" w14:textId="680B860C" w:rsidR="00E00AB0" w:rsidRDefault="00E00AB0" w:rsidP="00E00AB0">
            <w:pPr>
              <w:ind w:firstLine="0"/>
            </w:pPr>
            <w:r>
              <w:t>Number of calls</w:t>
            </w:r>
          </w:p>
        </w:tc>
      </w:tr>
      <w:tr w:rsidR="00E00AB0" w14:paraId="65A23EA4" w14:textId="77777777" w:rsidTr="007561F8">
        <w:tc>
          <w:tcPr>
            <w:tcW w:w="1666" w:type="pct"/>
          </w:tcPr>
          <w:p w14:paraId="18A27E23" w14:textId="77777777" w:rsidR="00E00AB0" w:rsidRPr="00782D6A" w:rsidRDefault="00E00AB0" w:rsidP="00E00AB0">
            <w:pPr>
              <w:pStyle w:val="Code"/>
              <w:rPr>
                <w:bCs/>
              </w:rPr>
            </w:pPr>
            <w:r w:rsidRPr="00782D6A">
              <w:rPr>
                <w:bCs/>
              </w:rPr>
              <w:t>open filePath</w:t>
            </w:r>
          </w:p>
          <w:p w14:paraId="23E3A430" w14:textId="77777777" w:rsidR="00E00AB0" w:rsidRDefault="00E00AB0" w:rsidP="00E00AB0">
            <w:pPr>
              <w:ind w:firstLine="0"/>
            </w:pPr>
          </w:p>
        </w:tc>
        <w:tc>
          <w:tcPr>
            <w:tcW w:w="1667" w:type="pct"/>
          </w:tcPr>
          <w:p w14:paraId="6F1E99E1" w14:textId="200D505F" w:rsidR="00E00AB0" w:rsidRDefault="00E00AB0" w:rsidP="00E00AB0">
            <w:pPr>
              <w:ind w:firstLine="0"/>
            </w:pPr>
            <w:r>
              <w:t>O(1)</w:t>
            </w:r>
          </w:p>
        </w:tc>
        <w:tc>
          <w:tcPr>
            <w:tcW w:w="1667" w:type="pct"/>
          </w:tcPr>
          <w:p w14:paraId="040241C8" w14:textId="39D10336" w:rsidR="00E00AB0" w:rsidRDefault="00E00AB0" w:rsidP="00E00AB0">
            <w:pPr>
              <w:ind w:firstLine="0"/>
            </w:pPr>
            <w:r>
              <w:t>1</w:t>
            </w:r>
          </w:p>
        </w:tc>
      </w:tr>
      <w:tr w:rsidR="00E00AB0" w14:paraId="2A88E9CC" w14:textId="77777777" w:rsidTr="007561F8">
        <w:tc>
          <w:tcPr>
            <w:tcW w:w="1666" w:type="pct"/>
          </w:tcPr>
          <w:p w14:paraId="2CCDBCD6" w14:textId="77777777" w:rsidR="00E00AB0" w:rsidRPr="00782D6A" w:rsidRDefault="00E00AB0" w:rsidP="00E00AB0">
            <w:pPr>
              <w:pStyle w:val="Code"/>
              <w:rPr>
                <w:bCs/>
              </w:rPr>
            </w:pPr>
            <w:r w:rsidRPr="00782D6A">
              <w:rPr>
                <w:bCs/>
              </w:rPr>
              <w:t>if filePath opened</w:t>
            </w:r>
            <w:r>
              <w:rPr>
                <w:bCs/>
              </w:rPr>
              <w:t xml:space="preserve"> successfully</w:t>
            </w:r>
          </w:p>
          <w:p w14:paraId="1C4A0122" w14:textId="77777777" w:rsidR="00E00AB0" w:rsidRDefault="00E00AB0" w:rsidP="00E00AB0">
            <w:pPr>
              <w:ind w:firstLine="0"/>
            </w:pPr>
          </w:p>
        </w:tc>
        <w:tc>
          <w:tcPr>
            <w:tcW w:w="1667" w:type="pct"/>
          </w:tcPr>
          <w:p w14:paraId="5E1A29E0" w14:textId="22751007" w:rsidR="00E00AB0" w:rsidRDefault="00E00AB0" w:rsidP="00E00AB0">
            <w:pPr>
              <w:ind w:firstLine="0"/>
            </w:pPr>
            <w:r>
              <w:t>O(1)</w:t>
            </w:r>
          </w:p>
        </w:tc>
        <w:tc>
          <w:tcPr>
            <w:tcW w:w="1667" w:type="pct"/>
          </w:tcPr>
          <w:p w14:paraId="2CC55CE1" w14:textId="7FF4951C" w:rsidR="00E00AB0" w:rsidRDefault="00E00AB0" w:rsidP="00E00AB0">
            <w:pPr>
              <w:ind w:firstLine="0"/>
            </w:pPr>
            <w:r>
              <w:t>1</w:t>
            </w:r>
          </w:p>
        </w:tc>
      </w:tr>
      <w:tr w:rsidR="00E00AB0" w14:paraId="7ED3C71C" w14:textId="77777777" w:rsidTr="007561F8">
        <w:tc>
          <w:tcPr>
            <w:tcW w:w="1666" w:type="pct"/>
          </w:tcPr>
          <w:p w14:paraId="617E0A94" w14:textId="6BD23974" w:rsidR="00E00AB0" w:rsidRDefault="00E00AB0" w:rsidP="00E00AB0">
            <w:pPr>
              <w:ind w:firstLine="0"/>
            </w:pPr>
            <w:r w:rsidRPr="00782D6A">
              <w:rPr>
                <w:bCs/>
              </w:rPr>
              <w:t>create fileLine variable</w:t>
            </w:r>
          </w:p>
        </w:tc>
        <w:tc>
          <w:tcPr>
            <w:tcW w:w="1667" w:type="pct"/>
          </w:tcPr>
          <w:p w14:paraId="3B68B6F1" w14:textId="650958B1" w:rsidR="00E00AB0" w:rsidRDefault="00E00AB0" w:rsidP="00E00AB0">
            <w:pPr>
              <w:ind w:firstLine="0"/>
            </w:pPr>
            <w:r>
              <w:t>O(1)</w:t>
            </w:r>
          </w:p>
        </w:tc>
        <w:tc>
          <w:tcPr>
            <w:tcW w:w="1667" w:type="pct"/>
          </w:tcPr>
          <w:p w14:paraId="3B3F19F6" w14:textId="329C7284" w:rsidR="00E00AB0" w:rsidRDefault="00E00AB0" w:rsidP="00E00AB0">
            <w:pPr>
              <w:ind w:firstLine="0"/>
            </w:pPr>
            <w:r>
              <w:t>1</w:t>
            </w:r>
          </w:p>
        </w:tc>
      </w:tr>
      <w:tr w:rsidR="00E00AB0" w14:paraId="155AF7A9" w14:textId="77777777" w:rsidTr="007561F8">
        <w:tc>
          <w:tcPr>
            <w:tcW w:w="1666" w:type="pct"/>
          </w:tcPr>
          <w:p w14:paraId="1D8A67B9" w14:textId="7AF2FD90" w:rsidR="00E00AB0" w:rsidRDefault="00E00AB0" w:rsidP="00E00AB0">
            <w:pPr>
              <w:ind w:firstLine="0"/>
            </w:pPr>
            <w:r w:rsidRPr="00782D6A">
              <w:rPr>
                <w:bCs/>
              </w:rPr>
              <w:t>while line is not end of file</w:t>
            </w:r>
          </w:p>
        </w:tc>
        <w:tc>
          <w:tcPr>
            <w:tcW w:w="1667" w:type="pct"/>
          </w:tcPr>
          <w:p w14:paraId="61B9E312" w14:textId="36E2013A" w:rsidR="00E00AB0" w:rsidRDefault="00E00AB0" w:rsidP="00E00AB0">
            <w:pPr>
              <w:ind w:firstLine="0"/>
            </w:pPr>
            <w:r>
              <w:t>O(1)</w:t>
            </w:r>
          </w:p>
        </w:tc>
        <w:tc>
          <w:tcPr>
            <w:tcW w:w="1667" w:type="pct"/>
          </w:tcPr>
          <w:p w14:paraId="33491297" w14:textId="1755EEA8" w:rsidR="00E00AB0" w:rsidRDefault="00E00AB0" w:rsidP="00E00AB0">
            <w:pPr>
              <w:ind w:firstLine="0"/>
            </w:pPr>
            <w:r>
              <w:t>n</w:t>
            </w:r>
          </w:p>
        </w:tc>
      </w:tr>
      <w:tr w:rsidR="00E00AB0" w14:paraId="4C745FD0" w14:textId="77777777" w:rsidTr="007561F8">
        <w:tc>
          <w:tcPr>
            <w:tcW w:w="1666" w:type="pct"/>
          </w:tcPr>
          <w:p w14:paraId="5DDBC8D6" w14:textId="56F68934" w:rsidR="00E00AB0" w:rsidRDefault="00E00AB0" w:rsidP="00E00AB0">
            <w:pPr>
              <w:ind w:firstLine="0"/>
            </w:pPr>
            <w:r w:rsidRPr="00782D6A">
              <w:rPr>
                <w:bCs/>
              </w:rPr>
              <w:t>read file line into fileLine variable</w:t>
            </w:r>
          </w:p>
        </w:tc>
        <w:tc>
          <w:tcPr>
            <w:tcW w:w="1667" w:type="pct"/>
          </w:tcPr>
          <w:p w14:paraId="53B4ADA8" w14:textId="56B15BAD" w:rsidR="00E00AB0" w:rsidRDefault="00E00AB0" w:rsidP="00E00AB0">
            <w:pPr>
              <w:ind w:firstLine="0"/>
            </w:pPr>
            <w:r>
              <w:t>O(1)</w:t>
            </w:r>
          </w:p>
        </w:tc>
        <w:tc>
          <w:tcPr>
            <w:tcW w:w="1667" w:type="pct"/>
          </w:tcPr>
          <w:p w14:paraId="5576DFCB" w14:textId="6D16E1F9" w:rsidR="00E00AB0" w:rsidRDefault="00E00AB0" w:rsidP="00E00AB0">
            <w:pPr>
              <w:ind w:firstLine="0"/>
            </w:pPr>
            <w:r>
              <w:t>n</w:t>
            </w:r>
          </w:p>
        </w:tc>
      </w:tr>
      <w:tr w:rsidR="00E00AB0" w14:paraId="48FCB78C" w14:textId="77777777" w:rsidTr="007561F8">
        <w:tc>
          <w:tcPr>
            <w:tcW w:w="1666" w:type="pct"/>
          </w:tcPr>
          <w:p w14:paraId="278C8C13" w14:textId="4AFA6E86" w:rsidR="00E00AB0" w:rsidRDefault="00E00AB0" w:rsidP="00E00AB0">
            <w:pPr>
              <w:ind w:firstLine="0"/>
            </w:pPr>
            <w:r w:rsidRPr="00782D6A">
              <w:rPr>
                <w:bCs/>
              </w:rPr>
              <w:t>call processCourse with fileLine</w:t>
            </w:r>
          </w:p>
        </w:tc>
        <w:tc>
          <w:tcPr>
            <w:tcW w:w="1667" w:type="pct"/>
          </w:tcPr>
          <w:p w14:paraId="55E682C0" w14:textId="21E7FD67" w:rsidR="00E00AB0" w:rsidRDefault="00E00AB0" w:rsidP="00E00AB0">
            <w:pPr>
              <w:ind w:firstLine="0"/>
            </w:pPr>
            <w:r>
              <w:t>O(n)</w:t>
            </w:r>
          </w:p>
        </w:tc>
        <w:tc>
          <w:tcPr>
            <w:tcW w:w="1667" w:type="pct"/>
          </w:tcPr>
          <w:p w14:paraId="0732F564" w14:textId="355F4C9F" w:rsidR="00E00AB0" w:rsidRDefault="0075138C" w:rsidP="00E00AB0">
            <w:pPr>
              <w:ind w:firstLine="0"/>
            </w:pPr>
            <w:r>
              <w:t>n</w:t>
            </w:r>
          </w:p>
        </w:tc>
      </w:tr>
      <w:tr w:rsidR="00CD59F0" w14:paraId="270B93EA" w14:textId="77777777" w:rsidTr="007561F8">
        <w:tc>
          <w:tcPr>
            <w:tcW w:w="1666" w:type="pct"/>
          </w:tcPr>
          <w:p w14:paraId="0833F3E1" w14:textId="5918B52E" w:rsidR="00CD59F0" w:rsidRPr="00676C94" w:rsidRDefault="00CD59F0" w:rsidP="00E00AB0">
            <w:pPr>
              <w:ind w:firstLine="0"/>
              <w:rPr>
                <w:bCs/>
              </w:rPr>
            </w:pPr>
            <w:r>
              <w:t>hash courseNumber</w:t>
            </w:r>
          </w:p>
        </w:tc>
        <w:tc>
          <w:tcPr>
            <w:tcW w:w="1667" w:type="pct"/>
          </w:tcPr>
          <w:p w14:paraId="4C1FAC25" w14:textId="72AB261E" w:rsidR="00CD59F0" w:rsidRDefault="00CD59F0" w:rsidP="00E00AB0">
            <w:pPr>
              <w:ind w:firstLine="0"/>
            </w:pPr>
            <w:r>
              <w:t>O(1)</w:t>
            </w:r>
          </w:p>
        </w:tc>
        <w:tc>
          <w:tcPr>
            <w:tcW w:w="1667" w:type="pct"/>
          </w:tcPr>
          <w:p w14:paraId="761BE420" w14:textId="2AE24B9B" w:rsidR="00CD59F0" w:rsidRDefault="00CD59F0" w:rsidP="00E00AB0">
            <w:pPr>
              <w:ind w:firstLine="0"/>
            </w:pPr>
            <w:r>
              <w:t>n</w:t>
            </w:r>
          </w:p>
        </w:tc>
      </w:tr>
      <w:tr w:rsidR="00E00AB0" w14:paraId="070F4017" w14:textId="77777777" w:rsidTr="007561F8">
        <w:tc>
          <w:tcPr>
            <w:tcW w:w="1666" w:type="pct"/>
          </w:tcPr>
          <w:p w14:paraId="221A54DF" w14:textId="2F023102" w:rsidR="00E00AB0" w:rsidRDefault="00CD59F0" w:rsidP="00E00AB0">
            <w:pPr>
              <w:ind w:firstLine="0"/>
            </w:pPr>
            <w:r w:rsidRPr="00676C94">
              <w:rPr>
                <w:bCs/>
              </w:rPr>
              <w:t xml:space="preserve">add course to </w:t>
            </w:r>
            <w:r>
              <w:t>hashed course bucket in order</w:t>
            </w:r>
          </w:p>
        </w:tc>
        <w:tc>
          <w:tcPr>
            <w:tcW w:w="1667" w:type="pct"/>
          </w:tcPr>
          <w:p w14:paraId="6736AEC6" w14:textId="4B8A0908" w:rsidR="00E00AB0" w:rsidRDefault="00E00AB0" w:rsidP="00E00AB0">
            <w:pPr>
              <w:ind w:firstLine="0"/>
            </w:pPr>
            <w:r>
              <w:t>O(n)</w:t>
            </w:r>
          </w:p>
        </w:tc>
        <w:tc>
          <w:tcPr>
            <w:tcW w:w="1667" w:type="pct"/>
          </w:tcPr>
          <w:p w14:paraId="37DBD1E0" w14:textId="37CD3F37" w:rsidR="00E00AB0" w:rsidRDefault="0075138C" w:rsidP="00E00AB0">
            <w:pPr>
              <w:ind w:firstLine="0"/>
            </w:pPr>
            <w:r>
              <w:t>n</w:t>
            </w:r>
          </w:p>
        </w:tc>
      </w:tr>
      <w:tr w:rsidR="00E00AB0" w14:paraId="046D6FA8" w14:textId="77777777" w:rsidTr="007561F8">
        <w:tc>
          <w:tcPr>
            <w:tcW w:w="1666" w:type="pct"/>
          </w:tcPr>
          <w:p w14:paraId="6F1A714B" w14:textId="2FA018B4" w:rsidR="00E00AB0" w:rsidRDefault="00E00AB0" w:rsidP="00E00AB0">
            <w:pPr>
              <w:ind w:firstLine="0"/>
            </w:pPr>
            <w:r w:rsidRPr="00782D6A">
              <w:rPr>
                <w:bCs/>
              </w:rPr>
              <w:t>close filePath</w:t>
            </w:r>
          </w:p>
        </w:tc>
        <w:tc>
          <w:tcPr>
            <w:tcW w:w="1667" w:type="pct"/>
          </w:tcPr>
          <w:p w14:paraId="64793A43" w14:textId="76288600" w:rsidR="00E00AB0" w:rsidRDefault="00E00AB0" w:rsidP="00E00AB0">
            <w:pPr>
              <w:ind w:firstLine="0"/>
            </w:pPr>
            <w:r>
              <w:t>O(1)</w:t>
            </w:r>
          </w:p>
        </w:tc>
        <w:tc>
          <w:tcPr>
            <w:tcW w:w="1667" w:type="pct"/>
          </w:tcPr>
          <w:p w14:paraId="19BD0B76" w14:textId="0BA9AE81" w:rsidR="00E00AB0" w:rsidRDefault="00E00AB0" w:rsidP="00E00AB0">
            <w:pPr>
              <w:ind w:firstLine="0"/>
            </w:pPr>
            <w:r>
              <w:t>1</w:t>
            </w:r>
          </w:p>
        </w:tc>
      </w:tr>
      <w:tr w:rsidR="00E00AB0" w14:paraId="48CBDF05" w14:textId="77777777" w:rsidTr="007561F8">
        <w:tc>
          <w:tcPr>
            <w:tcW w:w="1666" w:type="pct"/>
          </w:tcPr>
          <w:p w14:paraId="2BE0713B" w14:textId="77777777" w:rsidR="00E00AB0" w:rsidRPr="00782D6A" w:rsidRDefault="00E00AB0" w:rsidP="00E00AB0">
            <w:pPr>
              <w:pStyle w:val="Code"/>
              <w:rPr>
                <w:bCs/>
              </w:rPr>
            </w:pPr>
            <w:r w:rsidRPr="00782D6A">
              <w:rPr>
                <w:bCs/>
              </w:rPr>
              <w:t>else</w:t>
            </w:r>
          </w:p>
          <w:p w14:paraId="5C64B4FB" w14:textId="77777777" w:rsidR="00E00AB0" w:rsidRPr="00782D6A" w:rsidRDefault="00E00AB0" w:rsidP="00E00AB0">
            <w:pPr>
              <w:pStyle w:val="Code"/>
              <w:ind w:left="720"/>
              <w:rPr>
                <w:bCs/>
              </w:rPr>
            </w:pPr>
            <w:r w:rsidRPr="00782D6A">
              <w:rPr>
                <w:bCs/>
              </w:rPr>
              <w:t>print file open error</w:t>
            </w:r>
          </w:p>
          <w:p w14:paraId="756145F0" w14:textId="1E7FE524" w:rsidR="00E00AB0" w:rsidRDefault="00E00AB0" w:rsidP="00E00AB0">
            <w:pPr>
              <w:ind w:firstLine="0"/>
            </w:pPr>
            <w:r w:rsidRPr="00782D6A">
              <w:rPr>
                <w:bCs/>
              </w:rPr>
              <w:tab/>
            </w:r>
          </w:p>
        </w:tc>
        <w:tc>
          <w:tcPr>
            <w:tcW w:w="1667" w:type="pct"/>
          </w:tcPr>
          <w:p w14:paraId="2FC4F416" w14:textId="07985220" w:rsidR="00E00AB0" w:rsidRDefault="00E00AB0" w:rsidP="00E00AB0">
            <w:pPr>
              <w:ind w:firstLine="0"/>
            </w:pPr>
            <w:r>
              <w:t>O(1)</w:t>
            </w:r>
          </w:p>
        </w:tc>
        <w:tc>
          <w:tcPr>
            <w:tcW w:w="1667" w:type="pct"/>
          </w:tcPr>
          <w:p w14:paraId="31D4B90C" w14:textId="79933F22" w:rsidR="00E00AB0" w:rsidRDefault="00E00AB0" w:rsidP="00E00AB0">
            <w:pPr>
              <w:ind w:firstLine="0"/>
            </w:pPr>
            <w:r>
              <w:t>1</w:t>
            </w:r>
          </w:p>
        </w:tc>
      </w:tr>
      <w:tr w:rsidR="00E00AB0" w14:paraId="2DDEB028" w14:textId="77777777" w:rsidTr="007561F8">
        <w:tc>
          <w:tcPr>
            <w:tcW w:w="1666" w:type="pct"/>
          </w:tcPr>
          <w:p w14:paraId="50379E9A" w14:textId="2B865565" w:rsidR="00E00AB0" w:rsidRDefault="00E00AB0" w:rsidP="00E00AB0">
            <w:pPr>
              <w:ind w:firstLine="0"/>
            </w:pPr>
            <w:r w:rsidRPr="00782D6A">
              <w:rPr>
                <w:bCs/>
              </w:rPr>
              <w:t>exit program</w:t>
            </w:r>
          </w:p>
        </w:tc>
        <w:tc>
          <w:tcPr>
            <w:tcW w:w="1667" w:type="pct"/>
          </w:tcPr>
          <w:p w14:paraId="00CC6758" w14:textId="20E9ED52" w:rsidR="00E00AB0" w:rsidRDefault="00E00AB0" w:rsidP="00E00AB0">
            <w:pPr>
              <w:ind w:firstLine="0"/>
            </w:pPr>
            <w:r>
              <w:t>O(1)</w:t>
            </w:r>
          </w:p>
        </w:tc>
        <w:tc>
          <w:tcPr>
            <w:tcW w:w="1667" w:type="pct"/>
          </w:tcPr>
          <w:p w14:paraId="3CA555F0" w14:textId="494220E8" w:rsidR="00E00AB0" w:rsidRDefault="00E00AB0" w:rsidP="00E00AB0">
            <w:pPr>
              <w:ind w:firstLine="0"/>
            </w:pPr>
            <w:r>
              <w:t>1</w:t>
            </w:r>
          </w:p>
        </w:tc>
      </w:tr>
    </w:tbl>
    <w:p w14:paraId="2B1307A1" w14:textId="08476B9E" w:rsidR="007561F8" w:rsidRDefault="007561F8" w:rsidP="007561F8">
      <w:pPr>
        <w:ind w:firstLine="0"/>
      </w:pPr>
    </w:p>
    <w:tbl>
      <w:tblPr>
        <w:tblStyle w:val="TableGrid"/>
        <w:tblW w:w="5000" w:type="pct"/>
        <w:tblLook w:val="04A0" w:firstRow="1" w:lastRow="0" w:firstColumn="1" w:lastColumn="0" w:noHBand="0" w:noVBand="1"/>
      </w:tblPr>
      <w:tblGrid>
        <w:gridCol w:w="3116"/>
        <w:gridCol w:w="3117"/>
        <w:gridCol w:w="3117"/>
      </w:tblGrid>
      <w:tr w:rsidR="007561F8" w14:paraId="53CDDF8D" w14:textId="77777777" w:rsidTr="007561F8">
        <w:tc>
          <w:tcPr>
            <w:tcW w:w="1666" w:type="pct"/>
          </w:tcPr>
          <w:p w14:paraId="7E20F638" w14:textId="6B7BBA40" w:rsidR="007561F8" w:rsidRDefault="007561F8" w:rsidP="007561F8">
            <w:pPr>
              <w:ind w:firstLine="0"/>
            </w:pPr>
            <w:r>
              <w:rPr>
                <w:rFonts w:ascii="Courier New" w:hAnsi="Courier New" w:cs="Courier New"/>
                <w:color w:val="000000"/>
              </w:rPr>
              <w:t>loadCourseFile (BinaryTree)</w:t>
            </w:r>
          </w:p>
        </w:tc>
        <w:tc>
          <w:tcPr>
            <w:tcW w:w="1667" w:type="pct"/>
          </w:tcPr>
          <w:p w14:paraId="5192AED7" w14:textId="6F7B1D13" w:rsidR="007561F8" w:rsidRDefault="007561F8" w:rsidP="007561F8">
            <w:pPr>
              <w:ind w:firstLine="0"/>
            </w:pPr>
            <w:r>
              <w:t>Time Complexity (Worst Case)</w:t>
            </w:r>
          </w:p>
        </w:tc>
        <w:tc>
          <w:tcPr>
            <w:tcW w:w="1667" w:type="pct"/>
          </w:tcPr>
          <w:p w14:paraId="034A488C" w14:textId="61175A63" w:rsidR="007561F8" w:rsidRDefault="007561F8" w:rsidP="007561F8">
            <w:pPr>
              <w:ind w:firstLine="0"/>
            </w:pPr>
            <w:r>
              <w:t>Number of calls</w:t>
            </w:r>
          </w:p>
        </w:tc>
      </w:tr>
      <w:tr w:rsidR="007561F8" w14:paraId="0BC1F911" w14:textId="77777777" w:rsidTr="007561F8">
        <w:tc>
          <w:tcPr>
            <w:tcW w:w="1666" w:type="pct"/>
            <w:vAlign w:val="center"/>
          </w:tcPr>
          <w:p w14:paraId="5E6CDE5D" w14:textId="32AFFC18" w:rsidR="007561F8" w:rsidRDefault="007561F8" w:rsidP="007561F8">
            <w:pPr>
              <w:ind w:firstLine="0"/>
            </w:pPr>
            <w:r>
              <w:rPr>
                <w:rFonts w:ascii="Courier New" w:hAnsi="Courier New" w:cs="Courier New"/>
                <w:bCs/>
                <w:color w:val="000000"/>
              </w:rPr>
              <w:t>open filePath</w:t>
            </w:r>
          </w:p>
        </w:tc>
        <w:tc>
          <w:tcPr>
            <w:tcW w:w="1667" w:type="pct"/>
          </w:tcPr>
          <w:p w14:paraId="119B6FED" w14:textId="4CD3F93E" w:rsidR="007561F8" w:rsidRDefault="007561F8" w:rsidP="007561F8">
            <w:pPr>
              <w:ind w:firstLine="0"/>
            </w:pPr>
            <w:r>
              <w:t>O(1)</w:t>
            </w:r>
          </w:p>
        </w:tc>
        <w:tc>
          <w:tcPr>
            <w:tcW w:w="1667" w:type="pct"/>
          </w:tcPr>
          <w:p w14:paraId="13219E48" w14:textId="7B0D9CBB" w:rsidR="007561F8" w:rsidRDefault="007561F8" w:rsidP="007561F8">
            <w:pPr>
              <w:ind w:firstLine="0"/>
            </w:pPr>
            <w:r>
              <w:t>1</w:t>
            </w:r>
          </w:p>
        </w:tc>
      </w:tr>
      <w:tr w:rsidR="007561F8" w14:paraId="1925EF7E" w14:textId="77777777" w:rsidTr="007561F8">
        <w:tc>
          <w:tcPr>
            <w:tcW w:w="1666" w:type="pct"/>
            <w:vAlign w:val="center"/>
          </w:tcPr>
          <w:p w14:paraId="2B7CAA8A" w14:textId="2466F68B" w:rsidR="007561F8" w:rsidRDefault="007561F8" w:rsidP="007561F8">
            <w:pPr>
              <w:ind w:firstLine="0"/>
            </w:pPr>
            <w:r>
              <w:rPr>
                <w:rFonts w:ascii="Courier New" w:hAnsi="Courier New" w:cs="Courier New"/>
                <w:bCs/>
                <w:color w:val="000000"/>
              </w:rPr>
              <w:t>if filePath opened successfully</w:t>
            </w:r>
          </w:p>
        </w:tc>
        <w:tc>
          <w:tcPr>
            <w:tcW w:w="1667" w:type="pct"/>
          </w:tcPr>
          <w:p w14:paraId="68A72DCC" w14:textId="5442B0A3" w:rsidR="007561F8" w:rsidRDefault="007561F8" w:rsidP="007561F8">
            <w:pPr>
              <w:ind w:firstLine="0"/>
            </w:pPr>
            <w:r>
              <w:t>O(1)</w:t>
            </w:r>
          </w:p>
        </w:tc>
        <w:tc>
          <w:tcPr>
            <w:tcW w:w="1667" w:type="pct"/>
          </w:tcPr>
          <w:p w14:paraId="7094D7C1" w14:textId="1D7F3D0D" w:rsidR="007561F8" w:rsidRDefault="007561F8" w:rsidP="007561F8">
            <w:pPr>
              <w:ind w:firstLine="0"/>
            </w:pPr>
            <w:r>
              <w:t>1</w:t>
            </w:r>
          </w:p>
        </w:tc>
      </w:tr>
      <w:tr w:rsidR="007561F8" w14:paraId="6772A7B0" w14:textId="77777777" w:rsidTr="007561F8">
        <w:tc>
          <w:tcPr>
            <w:tcW w:w="1666" w:type="pct"/>
            <w:vAlign w:val="center"/>
          </w:tcPr>
          <w:p w14:paraId="5F61694C" w14:textId="1D0CF376" w:rsidR="007561F8" w:rsidRDefault="007561F8" w:rsidP="007561F8">
            <w:pPr>
              <w:ind w:firstLine="0"/>
            </w:pPr>
            <w:r>
              <w:rPr>
                <w:rFonts w:ascii="Courier New" w:hAnsi="Courier New" w:cs="Courier New"/>
                <w:bCs/>
                <w:color w:val="000000"/>
              </w:rPr>
              <w:t>create fileLine variable</w:t>
            </w:r>
          </w:p>
        </w:tc>
        <w:tc>
          <w:tcPr>
            <w:tcW w:w="1667" w:type="pct"/>
          </w:tcPr>
          <w:p w14:paraId="37116F1D" w14:textId="3555DB6A" w:rsidR="007561F8" w:rsidRDefault="007561F8" w:rsidP="007561F8">
            <w:pPr>
              <w:ind w:firstLine="0"/>
            </w:pPr>
            <w:r>
              <w:t>O(1)</w:t>
            </w:r>
          </w:p>
        </w:tc>
        <w:tc>
          <w:tcPr>
            <w:tcW w:w="1667" w:type="pct"/>
          </w:tcPr>
          <w:p w14:paraId="32E07198" w14:textId="39CF341F" w:rsidR="007561F8" w:rsidRDefault="007561F8" w:rsidP="007561F8">
            <w:pPr>
              <w:ind w:firstLine="0"/>
            </w:pPr>
            <w:r>
              <w:t>n</w:t>
            </w:r>
          </w:p>
        </w:tc>
      </w:tr>
      <w:tr w:rsidR="007561F8" w14:paraId="36F4EF95" w14:textId="77777777" w:rsidTr="007561F8">
        <w:tc>
          <w:tcPr>
            <w:tcW w:w="1666" w:type="pct"/>
            <w:vAlign w:val="center"/>
          </w:tcPr>
          <w:p w14:paraId="3497F21D" w14:textId="14E4BBDA" w:rsidR="007561F8" w:rsidRDefault="007561F8" w:rsidP="007561F8">
            <w:pPr>
              <w:ind w:firstLine="0"/>
            </w:pPr>
            <w:r>
              <w:rPr>
                <w:rFonts w:ascii="Courier New" w:hAnsi="Courier New" w:cs="Courier New"/>
                <w:bCs/>
                <w:color w:val="000000"/>
              </w:rPr>
              <w:t>while line is not end of file</w:t>
            </w:r>
          </w:p>
        </w:tc>
        <w:tc>
          <w:tcPr>
            <w:tcW w:w="1667" w:type="pct"/>
          </w:tcPr>
          <w:p w14:paraId="443020F2" w14:textId="5D0F4F18" w:rsidR="007561F8" w:rsidRDefault="007561F8" w:rsidP="007561F8">
            <w:pPr>
              <w:ind w:firstLine="0"/>
            </w:pPr>
            <w:r>
              <w:t>O(1)</w:t>
            </w:r>
          </w:p>
        </w:tc>
        <w:tc>
          <w:tcPr>
            <w:tcW w:w="1667" w:type="pct"/>
          </w:tcPr>
          <w:p w14:paraId="056CB8A9" w14:textId="2F5A30A6" w:rsidR="007561F8" w:rsidRDefault="007561F8" w:rsidP="007561F8">
            <w:pPr>
              <w:ind w:firstLine="0"/>
            </w:pPr>
            <w:r>
              <w:t>n</w:t>
            </w:r>
          </w:p>
        </w:tc>
      </w:tr>
      <w:tr w:rsidR="007561F8" w14:paraId="7D65971D" w14:textId="77777777" w:rsidTr="007561F8">
        <w:tc>
          <w:tcPr>
            <w:tcW w:w="1666" w:type="pct"/>
            <w:vAlign w:val="center"/>
          </w:tcPr>
          <w:p w14:paraId="6D97E5D7" w14:textId="260766B3" w:rsidR="007561F8" w:rsidRDefault="007561F8" w:rsidP="007561F8">
            <w:pPr>
              <w:ind w:firstLine="0"/>
            </w:pPr>
            <w:r>
              <w:rPr>
                <w:rFonts w:ascii="Courier New" w:hAnsi="Courier New" w:cs="Courier New"/>
                <w:bCs/>
                <w:color w:val="000000"/>
              </w:rPr>
              <w:t>read file line into fileLine variable</w:t>
            </w:r>
          </w:p>
        </w:tc>
        <w:tc>
          <w:tcPr>
            <w:tcW w:w="1667" w:type="pct"/>
          </w:tcPr>
          <w:p w14:paraId="77596A94" w14:textId="32091D7B" w:rsidR="007561F8" w:rsidRDefault="007561F8" w:rsidP="007561F8">
            <w:pPr>
              <w:ind w:firstLine="0"/>
            </w:pPr>
            <w:r>
              <w:t>O(n)</w:t>
            </w:r>
          </w:p>
        </w:tc>
        <w:tc>
          <w:tcPr>
            <w:tcW w:w="1667" w:type="pct"/>
          </w:tcPr>
          <w:p w14:paraId="3C5AAB2C" w14:textId="22BCD4F9" w:rsidR="007561F8" w:rsidRDefault="007561F8" w:rsidP="007561F8">
            <w:pPr>
              <w:ind w:firstLine="0"/>
            </w:pPr>
            <w:r>
              <w:t>n</w:t>
            </w:r>
          </w:p>
        </w:tc>
      </w:tr>
      <w:tr w:rsidR="007561F8" w14:paraId="32B7EEBD" w14:textId="77777777" w:rsidTr="007561F8">
        <w:tc>
          <w:tcPr>
            <w:tcW w:w="1666" w:type="pct"/>
            <w:vAlign w:val="center"/>
          </w:tcPr>
          <w:p w14:paraId="3D633576" w14:textId="04FBA5F7" w:rsidR="007561F8" w:rsidRDefault="007561F8" w:rsidP="007561F8">
            <w:pPr>
              <w:ind w:firstLine="0"/>
            </w:pPr>
            <w:r>
              <w:rPr>
                <w:rFonts w:ascii="Courier New" w:hAnsi="Courier New" w:cs="Courier New"/>
                <w:bCs/>
                <w:color w:val="000000"/>
              </w:rPr>
              <w:t>call processCourse with fileLine</w:t>
            </w:r>
          </w:p>
        </w:tc>
        <w:tc>
          <w:tcPr>
            <w:tcW w:w="1667" w:type="pct"/>
          </w:tcPr>
          <w:p w14:paraId="2206C882" w14:textId="3832A50A" w:rsidR="007561F8" w:rsidRDefault="007561F8" w:rsidP="007561F8">
            <w:pPr>
              <w:ind w:firstLine="0"/>
            </w:pPr>
            <w:r>
              <w:t>O(</w:t>
            </w:r>
            <w:r>
              <w:t>n</w:t>
            </w:r>
            <w:r>
              <w:t>)</w:t>
            </w:r>
          </w:p>
        </w:tc>
        <w:tc>
          <w:tcPr>
            <w:tcW w:w="1667" w:type="pct"/>
          </w:tcPr>
          <w:p w14:paraId="7946F87E" w14:textId="4466040E" w:rsidR="007561F8" w:rsidRDefault="007561F8" w:rsidP="007561F8">
            <w:pPr>
              <w:ind w:firstLine="0"/>
            </w:pPr>
            <w:r>
              <w:t>n</w:t>
            </w:r>
          </w:p>
        </w:tc>
      </w:tr>
      <w:tr w:rsidR="007561F8" w14:paraId="5B6918A7" w14:textId="77777777" w:rsidTr="007561F8">
        <w:tc>
          <w:tcPr>
            <w:tcW w:w="1666" w:type="pct"/>
            <w:vAlign w:val="center"/>
          </w:tcPr>
          <w:p w14:paraId="554E90F7" w14:textId="451AAC67" w:rsidR="007561F8" w:rsidRDefault="007561F8" w:rsidP="007561F8">
            <w:pPr>
              <w:ind w:firstLine="0"/>
            </w:pPr>
            <w:r>
              <w:rPr>
                <w:rFonts w:ascii="Courier New" w:hAnsi="Courier New" w:cs="Courier New"/>
                <w:bCs/>
                <w:color w:val="000000"/>
              </w:rPr>
              <w:t>add course to courses</w:t>
            </w:r>
          </w:p>
        </w:tc>
        <w:tc>
          <w:tcPr>
            <w:tcW w:w="1667" w:type="pct"/>
          </w:tcPr>
          <w:p w14:paraId="421C386F" w14:textId="18B66C8C" w:rsidR="007561F8" w:rsidRDefault="007561F8" w:rsidP="007561F8">
            <w:pPr>
              <w:ind w:firstLine="0"/>
            </w:pPr>
            <w:r>
              <w:t>O(n)</w:t>
            </w:r>
          </w:p>
        </w:tc>
        <w:tc>
          <w:tcPr>
            <w:tcW w:w="1667" w:type="pct"/>
          </w:tcPr>
          <w:p w14:paraId="4FADD8F5" w14:textId="296EFA12" w:rsidR="007561F8" w:rsidRDefault="007561F8" w:rsidP="007561F8">
            <w:pPr>
              <w:ind w:firstLine="0"/>
            </w:pPr>
            <w:r>
              <w:t>n</w:t>
            </w:r>
          </w:p>
        </w:tc>
      </w:tr>
      <w:tr w:rsidR="007561F8" w14:paraId="4134F1E6" w14:textId="77777777" w:rsidTr="007561F8">
        <w:tc>
          <w:tcPr>
            <w:tcW w:w="1666" w:type="pct"/>
            <w:vAlign w:val="center"/>
          </w:tcPr>
          <w:p w14:paraId="69E39CDA" w14:textId="2B54C3AF" w:rsidR="007561F8" w:rsidRDefault="007561F8" w:rsidP="007561F8">
            <w:pPr>
              <w:ind w:firstLine="0"/>
            </w:pPr>
            <w:r>
              <w:rPr>
                <w:rFonts w:ascii="Courier New" w:hAnsi="Courier New" w:cs="Courier New"/>
                <w:bCs/>
                <w:color w:val="000000"/>
              </w:rPr>
              <w:t>close filePath</w:t>
            </w:r>
          </w:p>
        </w:tc>
        <w:tc>
          <w:tcPr>
            <w:tcW w:w="1667" w:type="pct"/>
          </w:tcPr>
          <w:p w14:paraId="5C053D65" w14:textId="217C5BC2" w:rsidR="007561F8" w:rsidRDefault="007561F8" w:rsidP="007561F8">
            <w:pPr>
              <w:ind w:firstLine="0"/>
            </w:pPr>
            <w:r>
              <w:t>O(1)</w:t>
            </w:r>
          </w:p>
        </w:tc>
        <w:tc>
          <w:tcPr>
            <w:tcW w:w="1667" w:type="pct"/>
          </w:tcPr>
          <w:p w14:paraId="5011429A" w14:textId="3AD8E570" w:rsidR="007561F8" w:rsidRDefault="007561F8" w:rsidP="007561F8">
            <w:pPr>
              <w:ind w:firstLine="0"/>
            </w:pPr>
            <w:r>
              <w:t>1</w:t>
            </w:r>
          </w:p>
        </w:tc>
      </w:tr>
      <w:tr w:rsidR="007561F8" w14:paraId="5A38FB9C" w14:textId="77777777" w:rsidTr="007561F8">
        <w:tc>
          <w:tcPr>
            <w:tcW w:w="1666" w:type="pct"/>
            <w:vAlign w:val="center"/>
          </w:tcPr>
          <w:p w14:paraId="2730EA3C" w14:textId="6DE3E95D" w:rsidR="007561F8" w:rsidRDefault="007561F8" w:rsidP="007561F8">
            <w:pPr>
              <w:ind w:firstLine="0"/>
            </w:pPr>
            <w:r>
              <w:rPr>
                <w:rFonts w:ascii="Courier New" w:hAnsi="Courier New" w:cs="Courier New"/>
                <w:bCs/>
                <w:color w:val="000000"/>
              </w:rPr>
              <w:t>print file open error</w:t>
            </w:r>
          </w:p>
        </w:tc>
        <w:tc>
          <w:tcPr>
            <w:tcW w:w="1667" w:type="pct"/>
          </w:tcPr>
          <w:p w14:paraId="1A96C5EF" w14:textId="2DE6C9DD" w:rsidR="007561F8" w:rsidRDefault="007561F8" w:rsidP="007561F8">
            <w:pPr>
              <w:ind w:firstLine="0"/>
            </w:pPr>
            <w:r>
              <w:t>O(1)</w:t>
            </w:r>
          </w:p>
        </w:tc>
        <w:tc>
          <w:tcPr>
            <w:tcW w:w="1667" w:type="pct"/>
          </w:tcPr>
          <w:p w14:paraId="253415E7" w14:textId="09DAE467" w:rsidR="007561F8" w:rsidRDefault="007561F8" w:rsidP="007561F8">
            <w:pPr>
              <w:ind w:firstLine="0"/>
            </w:pPr>
            <w:r>
              <w:t>1</w:t>
            </w:r>
          </w:p>
        </w:tc>
      </w:tr>
      <w:tr w:rsidR="007561F8" w14:paraId="58C0508A" w14:textId="77777777" w:rsidTr="007561F8">
        <w:tc>
          <w:tcPr>
            <w:tcW w:w="1666" w:type="pct"/>
            <w:vAlign w:val="center"/>
          </w:tcPr>
          <w:p w14:paraId="57196E75" w14:textId="5B7C77FD" w:rsidR="007561F8" w:rsidRDefault="007561F8" w:rsidP="007561F8">
            <w:pPr>
              <w:ind w:firstLine="0"/>
            </w:pPr>
            <w:r>
              <w:rPr>
                <w:rFonts w:ascii="Courier New" w:hAnsi="Courier New" w:cs="Courier New"/>
                <w:bCs/>
                <w:color w:val="000000"/>
              </w:rPr>
              <w:t>exit program</w:t>
            </w:r>
          </w:p>
        </w:tc>
        <w:tc>
          <w:tcPr>
            <w:tcW w:w="1667" w:type="pct"/>
          </w:tcPr>
          <w:p w14:paraId="05AF4FBB" w14:textId="2D78F0FA" w:rsidR="007561F8" w:rsidRDefault="007561F8" w:rsidP="007561F8">
            <w:pPr>
              <w:ind w:firstLine="0"/>
            </w:pPr>
            <w:r>
              <w:t>O(1)</w:t>
            </w:r>
          </w:p>
        </w:tc>
        <w:tc>
          <w:tcPr>
            <w:tcW w:w="1667" w:type="pct"/>
          </w:tcPr>
          <w:p w14:paraId="31926884" w14:textId="13C16B15" w:rsidR="007561F8" w:rsidRDefault="007561F8" w:rsidP="007561F8">
            <w:pPr>
              <w:ind w:firstLine="0"/>
            </w:pPr>
            <w:r>
              <w:t>1</w:t>
            </w:r>
          </w:p>
        </w:tc>
      </w:tr>
    </w:tbl>
    <w:p w14:paraId="4B126193" w14:textId="77777777" w:rsidR="007561F8" w:rsidRDefault="007561F8" w:rsidP="007561F8"/>
    <w:p w14:paraId="30F87FC8" w14:textId="32259F87" w:rsidR="00A25E50" w:rsidRDefault="00403D99" w:rsidP="00403D99">
      <w:pPr>
        <w:pStyle w:val="Heading3"/>
      </w:pPr>
      <w:r>
        <w:t>Advantages and Disadvantages</w:t>
      </w:r>
    </w:p>
    <w:tbl>
      <w:tblPr>
        <w:tblStyle w:val="TableGrid"/>
        <w:tblW w:w="5000" w:type="pct"/>
        <w:jc w:val="center"/>
        <w:tblLook w:val="04A0" w:firstRow="1" w:lastRow="0" w:firstColumn="1" w:lastColumn="0" w:noHBand="0" w:noVBand="1"/>
      </w:tblPr>
      <w:tblGrid>
        <w:gridCol w:w="1972"/>
        <w:gridCol w:w="3690"/>
        <w:gridCol w:w="3688"/>
      </w:tblGrid>
      <w:tr w:rsidR="00403D99" w14:paraId="47965001" w14:textId="77777777" w:rsidTr="003C2775">
        <w:trPr>
          <w:jc w:val="center"/>
        </w:trPr>
        <w:tc>
          <w:tcPr>
            <w:tcW w:w="1055" w:type="pct"/>
          </w:tcPr>
          <w:p w14:paraId="7A1E9544" w14:textId="6215F1E4" w:rsidR="00403D99" w:rsidRPr="00454E88" w:rsidRDefault="00403D99" w:rsidP="00454E88">
            <w:pPr>
              <w:ind w:firstLine="0"/>
              <w:jc w:val="center"/>
              <w:rPr>
                <w:b/>
                <w:bCs/>
              </w:rPr>
            </w:pPr>
            <w:r w:rsidRPr="00454E88">
              <w:rPr>
                <w:b/>
                <w:bCs/>
              </w:rPr>
              <w:t>Data Structure</w:t>
            </w:r>
          </w:p>
        </w:tc>
        <w:tc>
          <w:tcPr>
            <w:tcW w:w="1973" w:type="pct"/>
          </w:tcPr>
          <w:p w14:paraId="02514DA3" w14:textId="76CFC9DD" w:rsidR="00403D99" w:rsidRPr="00454E88" w:rsidRDefault="00403D99" w:rsidP="00454E88">
            <w:pPr>
              <w:ind w:firstLine="0"/>
              <w:jc w:val="center"/>
              <w:rPr>
                <w:b/>
                <w:bCs/>
              </w:rPr>
            </w:pPr>
            <w:r w:rsidRPr="00454E88">
              <w:rPr>
                <w:b/>
                <w:bCs/>
              </w:rPr>
              <w:t>Advantages</w:t>
            </w:r>
          </w:p>
        </w:tc>
        <w:tc>
          <w:tcPr>
            <w:tcW w:w="1973" w:type="pct"/>
          </w:tcPr>
          <w:p w14:paraId="041C2A7A" w14:textId="53622C5B" w:rsidR="00403D99" w:rsidRPr="00454E88" w:rsidRDefault="00403D99" w:rsidP="00454E88">
            <w:pPr>
              <w:ind w:firstLine="0"/>
              <w:jc w:val="center"/>
              <w:rPr>
                <w:b/>
                <w:bCs/>
              </w:rPr>
            </w:pPr>
            <w:r w:rsidRPr="00454E88">
              <w:rPr>
                <w:b/>
                <w:bCs/>
              </w:rPr>
              <w:t>Disadvantages</w:t>
            </w:r>
          </w:p>
        </w:tc>
      </w:tr>
      <w:tr w:rsidR="00403D99" w14:paraId="09C9614D" w14:textId="77777777" w:rsidTr="003C2775">
        <w:trPr>
          <w:jc w:val="center"/>
        </w:trPr>
        <w:tc>
          <w:tcPr>
            <w:tcW w:w="1055" w:type="pct"/>
          </w:tcPr>
          <w:p w14:paraId="6C882459" w14:textId="05BF1DC2" w:rsidR="00403D99" w:rsidRDefault="00403D99" w:rsidP="00403D99">
            <w:pPr>
              <w:ind w:firstLine="0"/>
            </w:pPr>
            <w:r>
              <w:t>Vector</w:t>
            </w:r>
          </w:p>
        </w:tc>
        <w:tc>
          <w:tcPr>
            <w:tcW w:w="1973" w:type="pct"/>
          </w:tcPr>
          <w:p w14:paraId="66D699ED" w14:textId="77777777" w:rsidR="00403D99" w:rsidRDefault="0029782A" w:rsidP="007648E2">
            <w:pPr>
              <w:pStyle w:val="ListParagraph"/>
              <w:numPr>
                <w:ilvl w:val="0"/>
                <w:numId w:val="1"/>
              </w:numPr>
              <w:spacing w:line="240" w:lineRule="auto"/>
            </w:pPr>
            <w:r>
              <w:t>Fast element access if the index of the element is known</w:t>
            </w:r>
          </w:p>
          <w:p w14:paraId="2CD88442" w14:textId="77777777" w:rsidR="0029782A" w:rsidRDefault="0029782A" w:rsidP="007648E2">
            <w:pPr>
              <w:pStyle w:val="ListParagraph"/>
              <w:numPr>
                <w:ilvl w:val="0"/>
                <w:numId w:val="1"/>
              </w:numPr>
              <w:spacing w:line="240" w:lineRule="auto"/>
            </w:pPr>
            <w:r>
              <w:t>Simple access methods</w:t>
            </w:r>
          </w:p>
          <w:p w14:paraId="3DE74DC3" w14:textId="537D4DEB" w:rsidR="003A0561" w:rsidRDefault="003A0561" w:rsidP="007648E2">
            <w:pPr>
              <w:pStyle w:val="ListParagraph"/>
              <w:numPr>
                <w:ilvl w:val="0"/>
                <w:numId w:val="1"/>
              </w:numPr>
              <w:spacing w:line="240" w:lineRule="auto"/>
            </w:pPr>
            <w:r>
              <w:t>Traversal is simple</w:t>
            </w:r>
          </w:p>
        </w:tc>
        <w:tc>
          <w:tcPr>
            <w:tcW w:w="1973" w:type="pct"/>
          </w:tcPr>
          <w:p w14:paraId="0B40D3EC" w14:textId="77777777" w:rsidR="00403D99" w:rsidRDefault="003A0561" w:rsidP="007648E2">
            <w:pPr>
              <w:pStyle w:val="ListParagraph"/>
              <w:numPr>
                <w:ilvl w:val="0"/>
                <w:numId w:val="1"/>
              </w:numPr>
              <w:spacing w:line="240" w:lineRule="auto"/>
            </w:pPr>
            <w:r>
              <w:t>Insertion can be expensive when inserting in earlier indices</w:t>
            </w:r>
          </w:p>
          <w:p w14:paraId="32652BF2" w14:textId="77777777" w:rsidR="003A0561" w:rsidRDefault="003A0561" w:rsidP="007648E2">
            <w:pPr>
              <w:pStyle w:val="ListParagraph"/>
              <w:numPr>
                <w:ilvl w:val="0"/>
                <w:numId w:val="1"/>
              </w:numPr>
              <w:spacing w:line="240" w:lineRule="auto"/>
            </w:pPr>
            <w:r>
              <w:t>Increasing the size is expensive requiring a full copy of the previous object</w:t>
            </w:r>
          </w:p>
          <w:p w14:paraId="6D9F0D2D" w14:textId="26F9DF40" w:rsidR="003A0561" w:rsidRDefault="003A0561" w:rsidP="007648E2">
            <w:pPr>
              <w:pStyle w:val="ListParagraph"/>
              <w:numPr>
                <w:ilvl w:val="0"/>
                <w:numId w:val="1"/>
              </w:numPr>
              <w:spacing w:line="240" w:lineRule="auto"/>
            </w:pPr>
            <w:r>
              <w:t>Non-index based access is slow</w:t>
            </w:r>
          </w:p>
        </w:tc>
      </w:tr>
      <w:tr w:rsidR="00403D99" w14:paraId="7307679F" w14:textId="77777777" w:rsidTr="003C2775">
        <w:trPr>
          <w:jc w:val="center"/>
        </w:trPr>
        <w:tc>
          <w:tcPr>
            <w:tcW w:w="1055" w:type="pct"/>
          </w:tcPr>
          <w:p w14:paraId="0DA67475" w14:textId="34FC93D8" w:rsidR="00403D99" w:rsidRDefault="00403D99" w:rsidP="00403D99">
            <w:pPr>
              <w:ind w:firstLine="0"/>
            </w:pPr>
            <w:r>
              <w:t>Hash Table</w:t>
            </w:r>
          </w:p>
        </w:tc>
        <w:tc>
          <w:tcPr>
            <w:tcW w:w="1973" w:type="pct"/>
          </w:tcPr>
          <w:p w14:paraId="2F30E7E0" w14:textId="77777777" w:rsidR="00403D99" w:rsidRDefault="00FC4769" w:rsidP="007648E2">
            <w:pPr>
              <w:pStyle w:val="ListParagraph"/>
              <w:numPr>
                <w:ilvl w:val="0"/>
                <w:numId w:val="1"/>
              </w:numPr>
              <w:spacing w:line="240" w:lineRule="auto"/>
            </w:pPr>
            <w:r>
              <w:t>Fast access for reasonable hash function</w:t>
            </w:r>
          </w:p>
          <w:p w14:paraId="556CA169" w14:textId="77777777" w:rsidR="00FC4769" w:rsidRDefault="00FC4769" w:rsidP="007648E2">
            <w:pPr>
              <w:pStyle w:val="ListParagraph"/>
              <w:numPr>
                <w:ilvl w:val="0"/>
                <w:numId w:val="1"/>
              </w:numPr>
              <w:spacing w:line="240" w:lineRule="auto"/>
            </w:pPr>
            <w:r>
              <w:t>Fast element access with hash function</w:t>
            </w:r>
          </w:p>
          <w:p w14:paraId="45CE69CC" w14:textId="730332C1" w:rsidR="00FC4769" w:rsidRDefault="00FC4769" w:rsidP="007648E2">
            <w:pPr>
              <w:pStyle w:val="ListParagraph"/>
              <w:numPr>
                <w:ilvl w:val="0"/>
                <w:numId w:val="1"/>
              </w:numPr>
              <w:spacing w:line="240" w:lineRule="auto"/>
            </w:pPr>
            <w:r>
              <w:t>Accessing elements can be based on arbitrary attributes</w:t>
            </w:r>
          </w:p>
        </w:tc>
        <w:tc>
          <w:tcPr>
            <w:tcW w:w="1973" w:type="pct"/>
          </w:tcPr>
          <w:p w14:paraId="38B52184" w14:textId="77777777" w:rsidR="00403D99" w:rsidRDefault="00042DFA" w:rsidP="007648E2">
            <w:pPr>
              <w:pStyle w:val="ListParagraph"/>
              <w:numPr>
                <w:ilvl w:val="0"/>
                <w:numId w:val="1"/>
              </w:numPr>
              <w:spacing w:line="240" w:lineRule="auto"/>
            </w:pPr>
            <w:r>
              <w:t>Frequent collisions can decrease element access performance</w:t>
            </w:r>
          </w:p>
          <w:p w14:paraId="2397F255" w14:textId="77777777" w:rsidR="00042DFA" w:rsidRDefault="00042DFA" w:rsidP="007648E2">
            <w:pPr>
              <w:pStyle w:val="ListParagraph"/>
              <w:numPr>
                <w:ilvl w:val="0"/>
                <w:numId w:val="1"/>
              </w:numPr>
              <w:spacing w:line="240" w:lineRule="auto"/>
            </w:pPr>
            <w:r>
              <w:t>Unsorted ordering of elements without inserting the element in the sorted position</w:t>
            </w:r>
          </w:p>
          <w:p w14:paraId="1ABD80EB" w14:textId="2927EC19" w:rsidR="00042DFA" w:rsidRDefault="00042DFA" w:rsidP="007648E2">
            <w:pPr>
              <w:pStyle w:val="ListParagraph"/>
              <w:numPr>
                <w:ilvl w:val="0"/>
                <w:numId w:val="1"/>
              </w:numPr>
              <w:spacing w:line="240" w:lineRule="auto"/>
            </w:pPr>
            <w:r>
              <w:t>Empty buckets lead to wasted memory space</w:t>
            </w:r>
          </w:p>
        </w:tc>
      </w:tr>
      <w:tr w:rsidR="00403D99" w14:paraId="7644F5C0" w14:textId="77777777" w:rsidTr="003C2775">
        <w:trPr>
          <w:jc w:val="center"/>
        </w:trPr>
        <w:tc>
          <w:tcPr>
            <w:tcW w:w="1055" w:type="pct"/>
          </w:tcPr>
          <w:p w14:paraId="7E1F3E10" w14:textId="7C259062" w:rsidR="00403D99" w:rsidRDefault="00403D99" w:rsidP="00403D99">
            <w:pPr>
              <w:ind w:firstLine="0"/>
            </w:pPr>
            <w:r>
              <w:t>Binary Tree</w:t>
            </w:r>
          </w:p>
        </w:tc>
        <w:tc>
          <w:tcPr>
            <w:tcW w:w="1973" w:type="pct"/>
          </w:tcPr>
          <w:p w14:paraId="5DF413AF" w14:textId="2D29089C" w:rsidR="00403D99" w:rsidRDefault="005250EC" w:rsidP="007648E2">
            <w:pPr>
              <w:pStyle w:val="ListParagraph"/>
              <w:numPr>
                <w:ilvl w:val="0"/>
                <w:numId w:val="1"/>
              </w:numPr>
              <w:spacing w:line="240" w:lineRule="auto"/>
            </w:pPr>
            <w:r>
              <w:t>Elements are sorted for an in</w:t>
            </w:r>
            <w:r w:rsidR="00F50309">
              <w:t xml:space="preserve"> </w:t>
            </w:r>
            <w:r>
              <w:t>order traversal by design</w:t>
            </w:r>
          </w:p>
          <w:p w14:paraId="0F9CDD08" w14:textId="51483B52" w:rsidR="005250EC" w:rsidRDefault="005250EC" w:rsidP="007648E2">
            <w:pPr>
              <w:pStyle w:val="ListParagraph"/>
              <w:numPr>
                <w:ilvl w:val="0"/>
                <w:numId w:val="1"/>
              </w:numPr>
              <w:spacing w:line="240" w:lineRule="auto"/>
            </w:pPr>
            <w:r>
              <w:t>Insertion at worst is O(log n) in a balanced tree</w:t>
            </w:r>
          </w:p>
        </w:tc>
        <w:tc>
          <w:tcPr>
            <w:tcW w:w="1973" w:type="pct"/>
          </w:tcPr>
          <w:p w14:paraId="5F2FD5A6" w14:textId="77777777" w:rsidR="00F50309" w:rsidRDefault="00F50309" w:rsidP="007648E2">
            <w:pPr>
              <w:pStyle w:val="ListParagraph"/>
              <w:numPr>
                <w:ilvl w:val="0"/>
                <w:numId w:val="1"/>
              </w:numPr>
              <w:spacing w:line="240" w:lineRule="auto"/>
            </w:pPr>
            <w:r>
              <w:t>Without balancing element access and insertion can be slower or on par with simpler structures</w:t>
            </w:r>
          </w:p>
          <w:p w14:paraId="0FD84111" w14:textId="1C1EE9E9" w:rsidR="00F50309" w:rsidRDefault="00F50309" w:rsidP="007648E2">
            <w:pPr>
              <w:pStyle w:val="ListParagraph"/>
              <w:numPr>
                <w:ilvl w:val="0"/>
                <w:numId w:val="1"/>
              </w:numPr>
              <w:spacing w:line="240" w:lineRule="auto"/>
            </w:pPr>
            <w:r>
              <w:t>Logic can be more difficult to understand than index and linear data structures</w:t>
            </w:r>
          </w:p>
        </w:tc>
      </w:tr>
    </w:tbl>
    <w:p w14:paraId="733CF0DE" w14:textId="6EB5449C" w:rsidR="004300A3" w:rsidRDefault="00867164" w:rsidP="00867164">
      <w:pPr>
        <w:pStyle w:val="Heading3"/>
      </w:pPr>
      <w:r>
        <w:t>Recommendation</w:t>
      </w:r>
    </w:p>
    <w:p w14:paraId="56B063C7" w14:textId="7F254914" w:rsidR="00867164" w:rsidRDefault="00867164" w:rsidP="00403D99">
      <w:r>
        <w:t xml:space="preserve">With consideration for the frequency of searching the data and prerequisite validations, my recommended data structure for the program would be the Binary Tree. Validating the course information while loading the file will frequently be searching the structure of the courses, the vector does not offer a key based access solution and searching would take an increasing amount of time based on the input size. The Hash Table has fast access given a suitable hash function, however </w:t>
      </w:r>
      <w:r w:rsidR="00A053AF">
        <w:t xml:space="preserve">not knowing enough information on the courses prior to loading them makes determining a suitable bucket distribution difficult, potentially requiring multiple reallocations of the data structure negatively impacting overall performance. The searching and insertion time for random data loosely assuming that the data will be inserted in random order leading to at most the height of the tree leads to the </w:t>
      </w:r>
      <w:r w:rsidR="00664643">
        <w:t>best data structure for this program. Additionally, the tree data structure can prepare for transitioning into a graph data structure if the application has the need to do so</w:t>
      </w:r>
      <w:r w:rsidR="00EE4093">
        <w:t xml:space="preserve"> for improved prerequisite traversal</w:t>
      </w:r>
      <w:r w:rsidR="00664643">
        <w:t>.</w:t>
      </w:r>
      <w:r w:rsidR="00EE4093">
        <w:t xml:space="preserve"> The worst case analysis does indicate very similar performance, however average cases tend to be better in the Hash Table and Binary Tree data structures.</w:t>
      </w:r>
    </w:p>
    <w:p w14:paraId="49D2D88C" w14:textId="77777777" w:rsidR="004300A3" w:rsidRDefault="004300A3">
      <w:pPr>
        <w:spacing w:line="259" w:lineRule="auto"/>
        <w:ind w:firstLine="0"/>
      </w:pPr>
      <w:r>
        <w:br w:type="page"/>
      </w:r>
    </w:p>
    <w:p w14:paraId="757DD101" w14:textId="7E2D7543" w:rsidR="0098156B" w:rsidRDefault="0098156B" w:rsidP="00B4059E">
      <w:pPr>
        <w:pStyle w:val="Heading2"/>
      </w:pPr>
      <w:r w:rsidRPr="00D07FEE">
        <w:t>References</w:t>
      </w:r>
    </w:p>
    <w:p w14:paraId="06A904B3" w14:textId="77777777" w:rsidR="009B72B5" w:rsidRDefault="009B72B5" w:rsidP="009B72B5">
      <w:pPr>
        <w:ind w:left="720" w:hanging="720"/>
      </w:pPr>
      <w:r w:rsidRPr="0095270D">
        <w:t xml:space="preserve">Eichenour, R. (n.d.). </w:t>
      </w:r>
      <w:r w:rsidRPr="00FD478C">
        <w:rPr>
          <w:i/>
          <w:iCs/>
        </w:rPr>
        <w:t>CS 300 3-1 Project One Milestone</w:t>
      </w:r>
      <w:r>
        <w:rPr>
          <w:i/>
          <w:iCs/>
        </w:rPr>
        <w:t xml:space="preserve"> One</w:t>
      </w:r>
      <w:r w:rsidRPr="0095270D">
        <w:t>.</w:t>
      </w:r>
    </w:p>
    <w:p w14:paraId="6692C966" w14:textId="21AAFC5A" w:rsidR="009B72B5" w:rsidRDefault="009B72B5" w:rsidP="009B72B5">
      <w:pPr>
        <w:ind w:left="720" w:hanging="720"/>
      </w:pPr>
      <w:r w:rsidRPr="0095270D">
        <w:t xml:space="preserve">Eichenour, R. (n.d.). </w:t>
      </w:r>
      <w:r w:rsidRPr="00FD478C">
        <w:rPr>
          <w:i/>
          <w:iCs/>
        </w:rPr>
        <w:t xml:space="preserve">CS 300 </w:t>
      </w:r>
      <w:r>
        <w:rPr>
          <w:i/>
          <w:iCs/>
        </w:rPr>
        <w:t>4</w:t>
      </w:r>
      <w:r w:rsidRPr="00FD478C">
        <w:rPr>
          <w:i/>
          <w:iCs/>
        </w:rPr>
        <w:t>-1 Project One Milestone</w:t>
      </w:r>
      <w:r>
        <w:rPr>
          <w:i/>
          <w:iCs/>
        </w:rPr>
        <w:t xml:space="preserve"> Two</w:t>
      </w:r>
      <w:r w:rsidRPr="0095270D">
        <w:t>.</w:t>
      </w:r>
    </w:p>
    <w:p w14:paraId="09A79CD1" w14:textId="53CDF087" w:rsidR="009B72B5" w:rsidRDefault="009B72B5" w:rsidP="009B72B5">
      <w:pPr>
        <w:ind w:left="720" w:hanging="720"/>
      </w:pPr>
      <w:r w:rsidRPr="0095270D">
        <w:t xml:space="preserve">Eichenour, R. (n.d.). </w:t>
      </w:r>
      <w:r w:rsidRPr="00FD478C">
        <w:rPr>
          <w:i/>
          <w:iCs/>
        </w:rPr>
        <w:t xml:space="preserve">CS 300 </w:t>
      </w:r>
      <w:r>
        <w:rPr>
          <w:i/>
          <w:iCs/>
        </w:rPr>
        <w:t>5</w:t>
      </w:r>
      <w:r w:rsidRPr="00FD478C">
        <w:rPr>
          <w:i/>
          <w:iCs/>
        </w:rPr>
        <w:t>-1 Project One Milestone</w:t>
      </w:r>
      <w:r>
        <w:rPr>
          <w:i/>
          <w:iCs/>
        </w:rPr>
        <w:t xml:space="preserve"> Three</w:t>
      </w:r>
      <w:r w:rsidRPr="0095270D">
        <w:t>.</w:t>
      </w:r>
    </w:p>
    <w:p w14:paraId="00C7C951" w14:textId="77777777" w:rsidR="00B26495" w:rsidRPr="00D17026" w:rsidRDefault="00B26495" w:rsidP="00B26495">
      <w:pPr>
        <w:ind w:firstLine="0"/>
      </w:pPr>
      <w:r>
        <w:t xml:space="preserve">Southern New Hampshire University. (n.d.). </w:t>
      </w:r>
      <w:r>
        <w:rPr>
          <w:i/>
          <w:iCs/>
        </w:rPr>
        <w:t>CS 300 Pseudocode Document</w:t>
      </w:r>
      <w:r w:rsidRPr="001D51B2">
        <w:t>. Snhu.edu</w:t>
      </w:r>
      <w:r>
        <w:t>.</w:t>
      </w:r>
    </w:p>
    <w:p w14:paraId="4F5B6894" w14:textId="77777777" w:rsidR="00B26495" w:rsidRPr="00B26495" w:rsidRDefault="00B26495" w:rsidP="00B26495">
      <w:pPr>
        <w:ind w:firstLine="0"/>
      </w:pPr>
    </w:p>
    <w:sectPr w:rsidR="00B26495" w:rsidRPr="00B26495" w:rsidSect="00D50C5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1E203" w14:textId="77777777" w:rsidR="00E0202B" w:rsidRDefault="00E0202B" w:rsidP="00C4379C">
      <w:r>
        <w:separator/>
      </w:r>
    </w:p>
    <w:p w14:paraId="185855A0" w14:textId="77777777" w:rsidR="00E0202B" w:rsidRDefault="00E0202B" w:rsidP="00C4379C"/>
  </w:endnote>
  <w:endnote w:type="continuationSeparator" w:id="0">
    <w:p w14:paraId="27438700" w14:textId="77777777" w:rsidR="00E0202B" w:rsidRDefault="00E0202B" w:rsidP="00C4379C">
      <w:r>
        <w:continuationSeparator/>
      </w:r>
    </w:p>
    <w:p w14:paraId="649ECF68" w14:textId="77777777" w:rsidR="00E0202B" w:rsidRDefault="00E0202B"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E7A17" w14:textId="77777777" w:rsidR="00E0202B" w:rsidRDefault="00E0202B" w:rsidP="00C4379C">
      <w:r>
        <w:separator/>
      </w:r>
    </w:p>
    <w:p w14:paraId="03BE8C11" w14:textId="77777777" w:rsidR="00E0202B" w:rsidRDefault="00E0202B" w:rsidP="00C4379C"/>
  </w:footnote>
  <w:footnote w:type="continuationSeparator" w:id="0">
    <w:p w14:paraId="44079297" w14:textId="77777777" w:rsidR="00E0202B" w:rsidRDefault="00E0202B" w:rsidP="00C4379C">
      <w:r>
        <w:continuationSeparator/>
      </w:r>
    </w:p>
    <w:p w14:paraId="718F9181" w14:textId="77777777" w:rsidR="00E0202B" w:rsidRDefault="00E0202B"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4C18"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F866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A766F"/>
    <w:multiLevelType w:val="hybridMultilevel"/>
    <w:tmpl w:val="0DD053C2"/>
    <w:lvl w:ilvl="0" w:tplc="ED183A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931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785"/>
    <w:rsid w:val="00014F15"/>
    <w:rsid w:val="0001721B"/>
    <w:rsid w:val="00030291"/>
    <w:rsid w:val="00037662"/>
    <w:rsid w:val="00042426"/>
    <w:rsid w:val="00042DFA"/>
    <w:rsid w:val="000509A6"/>
    <w:rsid w:val="00071D86"/>
    <w:rsid w:val="00080026"/>
    <w:rsid w:val="00083722"/>
    <w:rsid w:val="00093E64"/>
    <w:rsid w:val="000D1E23"/>
    <w:rsid w:val="000E22D4"/>
    <w:rsid w:val="001549EC"/>
    <w:rsid w:val="00183B02"/>
    <w:rsid w:val="001A6907"/>
    <w:rsid w:val="001B269D"/>
    <w:rsid w:val="001B71DF"/>
    <w:rsid w:val="001C343E"/>
    <w:rsid w:val="001C349A"/>
    <w:rsid w:val="001C7D9E"/>
    <w:rsid w:val="001D324B"/>
    <w:rsid w:val="001E1600"/>
    <w:rsid w:val="001E2904"/>
    <w:rsid w:val="001F5D95"/>
    <w:rsid w:val="00213D30"/>
    <w:rsid w:val="002157B6"/>
    <w:rsid w:val="00234239"/>
    <w:rsid w:val="002504F6"/>
    <w:rsid w:val="00277946"/>
    <w:rsid w:val="00282A19"/>
    <w:rsid w:val="002840F2"/>
    <w:rsid w:val="00293A75"/>
    <w:rsid w:val="0029782A"/>
    <w:rsid w:val="002D19B4"/>
    <w:rsid w:val="002E077C"/>
    <w:rsid w:val="002E5F77"/>
    <w:rsid w:val="00346C20"/>
    <w:rsid w:val="00383BA8"/>
    <w:rsid w:val="00386AA8"/>
    <w:rsid w:val="003956F5"/>
    <w:rsid w:val="00396021"/>
    <w:rsid w:val="003A0561"/>
    <w:rsid w:val="003C2775"/>
    <w:rsid w:val="003C7AE4"/>
    <w:rsid w:val="003D341A"/>
    <w:rsid w:val="003E192C"/>
    <w:rsid w:val="003E7C4B"/>
    <w:rsid w:val="003F00A6"/>
    <w:rsid w:val="004007FB"/>
    <w:rsid w:val="00401CAC"/>
    <w:rsid w:val="00403D99"/>
    <w:rsid w:val="00406667"/>
    <w:rsid w:val="0042286B"/>
    <w:rsid w:val="004251B9"/>
    <w:rsid w:val="004300A3"/>
    <w:rsid w:val="00431B39"/>
    <w:rsid w:val="00444C51"/>
    <w:rsid w:val="00454E88"/>
    <w:rsid w:val="00466A45"/>
    <w:rsid w:val="00476D69"/>
    <w:rsid w:val="0048196F"/>
    <w:rsid w:val="004855B0"/>
    <w:rsid w:val="00486A6C"/>
    <w:rsid w:val="004A3287"/>
    <w:rsid w:val="004D1EC5"/>
    <w:rsid w:val="004D2D6B"/>
    <w:rsid w:val="004D76C6"/>
    <w:rsid w:val="004E7D87"/>
    <w:rsid w:val="00501369"/>
    <w:rsid w:val="005022FD"/>
    <w:rsid w:val="00511778"/>
    <w:rsid w:val="00520E7A"/>
    <w:rsid w:val="005250EC"/>
    <w:rsid w:val="00536A3C"/>
    <w:rsid w:val="00552820"/>
    <w:rsid w:val="00581539"/>
    <w:rsid w:val="005A6C94"/>
    <w:rsid w:val="005D1091"/>
    <w:rsid w:val="005D2EEC"/>
    <w:rsid w:val="005D381B"/>
    <w:rsid w:val="005E4CF6"/>
    <w:rsid w:val="005E5F45"/>
    <w:rsid w:val="006309E6"/>
    <w:rsid w:val="00662089"/>
    <w:rsid w:val="00664643"/>
    <w:rsid w:val="00664B34"/>
    <w:rsid w:val="00676C94"/>
    <w:rsid w:val="006F5B58"/>
    <w:rsid w:val="006F7180"/>
    <w:rsid w:val="00713C72"/>
    <w:rsid w:val="0075138C"/>
    <w:rsid w:val="00754EE2"/>
    <w:rsid w:val="0075608D"/>
    <w:rsid w:val="007561F8"/>
    <w:rsid w:val="007648E2"/>
    <w:rsid w:val="00773415"/>
    <w:rsid w:val="00782D6A"/>
    <w:rsid w:val="007A389B"/>
    <w:rsid w:val="007A79B0"/>
    <w:rsid w:val="007A7FB9"/>
    <w:rsid w:val="007C1B86"/>
    <w:rsid w:val="007D3D81"/>
    <w:rsid w:val="007F0ADF"/>
    <w:rsid w:val="007F568F"/>
    <w:rsid w:val="0081428A"/>
    <w:rsid w:val="00814B7D"/>
    <w:rsid w:val="00821689"/>
    <w:rsid w:val="00837CA8"/>
    <w:rsid w:val="00853F4F"/>
    <w:rsid w:val="00867164"/>
    <w:rsid w:val="008752D8"/>
    <w:rsid w:val="00876BF1"/>
    <w:rsid w:val="008C24D4"/>
    <w:rsid w:val="008D1C84"/>
    <w:rsid w:val="008E1059"/>
    <w:rsid w:val="008E448B"/>
    <w:rsid w:val="008F03A0"/>
    <w:rsid w:val="008F5D93"/>
    <w:rsid w:val="00913F88"/>
    <w:rsid w:val="00926BDB"/>
    <w:rsid w:val="0095513F"/>
    <w:rsid w:val="009575A5"/>
    <w:rsid w:val="0098156B"/>
    <w:rsid w:val="009B30E4"/>
    <w:rsid w:val="009B4C14"/>
    <w:rsid w:val="009B72B5"/>
    <w:rsid w:val="009E58E1"/>
    <w:rsid w:val="00A01664"/>
    <w:rsid w:val="00A046B6"/>
    <w:rsid w:val="00A053AF"/>
    <w:rsid w:val="00A054AB"/>
    <w:rsid w:val="00A064AF"/>
    <w:rsid w:val="00A07E54"/>
    <w:rsid w:val="00A12B99"/>
    <w:rsid w:val="00A25E50"/>
    <w:rsid w:val="00A30887"/>
    <w:rsid w:val="00A446DC"/>
    <w:rsid w:val="00A7368D"/>
    <w:rsid w:val="00A826C6"/>
    <w:rsid w:val="00A9105E"/>
    <w:rsid w:val="00AA1F26"/>
    <w:rsid w:val="00AA5E3D"/>
    <w:rsid w:val="00AB29F0"/>
    <w:rsid w:val="00AD181C"/>
    <w:rsid w:val="00AD4C95"/>
    <w:rsid w:val="00B11206"/>
    <w:rsid w:val="00B25D65"/>
    <w:rsid w:val="00B26495"/>
    <w:rsid w:val="00B30C21"/>
    <w:rsid w:val="00B33885"/>
    <w:rsid w:val="00B4059E"/>
    <w:rsid w:val="00B5198B"/>
    <w:rsid w:val="00B85FC9"/>
    <w:rsid w:val="00BC3F63"/>
    <w:rsid w:val="00BC4ABB"/>
    <w:rsid w:val="00BD6947"/>
    <w:rsid w:val="00BE0359"/>
    <w:rsid w:val="00C26F64"/>
    <w:rsid w:val="00C4379C"/>
    <w:rsid w:val="00C53A26"/>
    <w:rsid w:val="00C74123"/>
    <w:rsid w:val="00C77E00"/>
    <w:rsid w:val="00C80813"/>
    <w:rsid w:val="00CD59F0"/>
    <w:rsid w:val="00CE087A"/>
    <w:rsid w:val="00CF5A16"/>
    <w:rsid w:val="00D07FEE"/>
    <w:rsid w:val="00D10D43"/>
    <w:rsid w:val="00D17C67"/>
    <w:rsid w:val="00D27CAE"/>
    <w:rsid w:val="00D32ABC"/>
    <w:rsid w:val="00D50C5F"/>
    <w:rsid w:val="00D5116E"/>
    <w:rsid w:val="00D77563"/>
    <w:rsid w:val="00D83A6D"/>
    <w:rsid w:val="00DA65B3"/>
    <w:rsid w:val="00DD49A1"/>
    <w:rsid w:val="00E00AB0"/>
    <w:rsid w:val="00E0202B"/>
    <w:rsid w:val="00E31E14"/>
    <w:rsid w:val="00E33C69"/>
    <w:rsid w:val="00E43785"/>
    <w:rsid w:val="00E718E9"/>
    <w:rsid w:val="00E9453A"/>
    <w:rsid w:val="00EA5993"/>
    <w:rsid w:val="00EB77BC"/>
    <w:rsid w:val="00ED4FB4"/>
    <w:rsid w:val="00ED52F7"/>
    <w:rsid w:val="00EE4093"/>
    <w:rsid w:val="00EE54F3"/>
    <w:rsid w:val="00F0585E"/>
    <w:rsid w:val="00F07000"/>
    <w:rsid w:val="00F16FAC"/>
    <w:rsid w:val="00F36E36"/>
    <w:rsid w:val="00F4365A"/>
    <w:rsid w:val="00F50309"/>
    <w:rsid w:val="00F626A5"/>
    <w:rsid w:val="00F74983"/>
    <w:rsid w:val="00F91FB2"/>
    <w:rsid w:val="00FC0873"/>
    <w:rsid w:val="00FC4769"/>
    <w:rsid w:val="00F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4D83F"/>
  <w15:chartTrackingRefBased/>
  <w15:docId w15:val="{E346E919-2497-4BC1-9BAF-0B046D50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F8"/>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7C1B86"/>
    <w:pPr>
      <w:spacing w:before="3840"/>
      <w:jc w:val="center"/>
      <w:outlineLvl w:val="0"/>
    </w:pPr>
    <w:rPr>
      <w:b/>
    </w:r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unhideWhenUsed/>
    <w:qFormat/>
    <w:rsid w:val="00D07FEE"/>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7FEE"/>
    <w:pPr>
      <w:keepNext/>
      <w:keepLines/>
      <w:spacing w:before="40" w:after="0"/>
      <w:ind w:firstLine="288"/>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7C1B86"/>
    <w:rPr>
      <w:rFonts w:ascii="Times New Roman" w:hAnsi="Times New Roman" w:cs="Times New Roman"/>
      <w:b/>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D07FE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07FEE"/>
    <w:rPr>
      <w:rFonts w:ascii="Times New Roman" w:eastAsiaTheme="majorEastAsia" w:hAnsi="Times New Roman" w:cstheme="majorBidi"/>
      <w:iCs/>
      <w:sz w:val="24"/>
    </w:rPr>
  </w:style>
  <w:style w:type="paragraph" w:customStyle="1" w:styleId="Code">
    <w:name w:val="Code"/>
    <w:next w:val="Normal"/>
    <w:qFormat/>
    <w:rsid w:val="004D2D6B"/>
    <w:pPr>
      <w:suppressAutoHyphens/>
      <w:spacing w:after="0" w:line="240" w:lineRule="auto"/>
      <w:contextualSpacing/>
    </w:pPr>
    <w:rPr>
      <w:rFonts w:ascii="Courier New" w:eastAsia="Courier New" w:hAnsi="Courier New" w:cs="Courier New"/>
      <w:sz w:val="24"/>
    </w:rPr>
  </w:style>
  <w:style w:type="character" w:styleId="CommentReference">
    <w:name w:val="annotation reference"/>
    <w:basedOn w:val="DefaultParagraphFont"/>
    <w:uiPriority w:val="99"/>
    <w:semiHidden/>
    <w:unhideWhenUsed/>
    <w:rsid w:val="00A25E50"/>
    <w:rPr>
      <w:sz w:val="16"/>
      <w:szCs w:val="16"/>
    </w:rPr>
  </w:style>
  <w:style w:type="paragraph" w:styleId="CommentText">
    <w:name w:val="annotation text"/>
    <w:basedOn w:val="Normal"/>
    <w:link w:val="CommentTextChar"/>
    <w:uiPriority w:val="99"/>
    <w:unhideWhenUsed/>
    <w:rsid w:val="00A25E50"/>
    <w:pPr>
      <w:spacing w:line="240" w:lineRule="auto"/>
    </w:pPr>
    <w:rPr>
      <w:sz w:val="20"/>
      <w:szCs w:val="20"/>
    </w:rPr>
  </w:style>
  <w:style w:type="character" w:customStyle="1" w:styleId="CommentTextChar">
    <w:name w:val="Comment Text Char"/>
    <w:basedOn w:val="DefaultParagraphFont"/>
    <w:link w:val="CommentText"/>
    <w:uiPriority w:val="99"/>
    <w:rsid w:val="00A25E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25E50"/>
    <w:rPr>
      <w:b/>
      <w:bCs/>
    </w:rPr>
  </w:style>
  <w:style w:type="character" w:customStyle="1" w:styleId="CommentSubjectChar">
    <w:name w:val="Comment Subject Char"/>
    <w:basedOn w:val="CommentTextChar"/>
    <w:link w:val="CommentSubject"/>
    <w:uiPriority w:val="99"/>
    <w:semiHidden/>
    <w:rsid w:val="00A25E50"/>
    <w:rPr>
      <w:rFonts w:ascii="Times New Roman" w:hAnsi="Times New Roman" w:cs="Times New Roman"/>
      <w:b/>
      <w:bCs/>
      <w:sz w:val="20"/>
      <w:szCs w:val="20"/>
    </w:rPr>
  </w:style>
  <w:style w:type="table" w:styleId="TableGrid">
    <w:name w:val="Table Grid"/>
    <w:basedOn w:val="TableNormal"/>
    <w:uiPriority w:val="39"/>
    <w:rsid w:val="0040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Education\SNHU\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18CCF54397514483BA50F60F4D8D8B" ma:contentTypeVersion="5" ma:contentTypeDescription="Create a new document." ma:contentTypeScope="" ma:versionID="f2acbac97263146952dc9716f49e1533">
  <xsd:schema xmlns:xsd="http://www.w3.org/2001/XMLSchema" xmlns:xs="http://www.w3.org/2001/XMLSchema" xmlns:p="http://schemas.microsoft.com/office/2006/metadata/properties" xmlns:ns3="b1e8367a-93b5-4bff-9aa6-3c8794d01de3" targetNamespace="http://schemas.microsoft.com/office/2006/metadata/properties" ma:root="true" ma:fieldsID="e2490ff680c9ff0b6b82939309bd81e9" ns3:_="">
    <xsd:import namespace="b1e8367a-93b5-4bff-9aa6-3c8794d01de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8367a-93b5-4bff-9aa6-3c8794d01d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6833-E02E-48E6-8B44-018CC00152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B30F4D-0E26-4F63-9C6B-4CD0EA1387BD}">
  <ds:schemaRefs>
    <ds:schemaRef ds:uri="http://schemas.microsoft.com/sharepoint/v3/contenttype/forms"/>
  </ds:schemaRefs>
</ds:datastoreItem>
</file>

<file path=customXml/itemProps3.xml><?xml version="1.0" encoding="utf-8"?>
<ds:datastoreItem xmlns:ds="http://schemas.openxmlformats.org/officeDocument/2006/customXml" ds:itemID="{387C7E30-A220-44E9-B644-221CC006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8367a-93b5-4bff-9aa6-3c8794d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AFFF63-0A98-4125-A326-506F88FE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Assignment_Template.dotx</Template>
  <TotalTime>129</TotalTime>
  <Pages>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Eichenour</dc:creator>
  <cp:keywords/>
  <dc:description/>
  <cp:lastModifiedBy>Eichenour, Riley</cp:lastModifiedBy>
  <cp:revision>52</cp:revision>
  <dcterms:created xsi:type="dcterms:W3CDTF">2025-06-13T22:19:00Z</dcterms:created>
  <dcterms:modified xsi:type="dcterms:W3CDTF">2025-06-15T15:51:00Z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0x010100F418CCF54397514483BA50F60F4D8D8B</vt:lpwstr>
  </property>
</Properties>
</file>